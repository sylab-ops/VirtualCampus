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CA" w:rsidRDefault="00841B84" w:rsidP="00F33451">
      <w:r>
        <w:rPr>
          <w:noProof/>
          <w:lang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8634730</wp:posOffset>
                </wp:positionV>
                <wp:extent cx="4619625" cy="409575"/>
                <wp:effectExtent l="0" t="127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4BB1" w:rsidRPr="00B408D4" w:rsidRDefault="002C4BB1" w:rsidP="00B408D4">
                            <w:pPr>
                              <w:rPr>
                                <w:rFonts w:ascii="FederationBold" w:hAnsi="FederationBold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 w:rsidRPr="00B408D4">
                              <w:rPr>
                                <w:rFonts w:ascii="FederationBold" w:hAnsi="FederationBold"/>
                                <w:color w:val="FFFFFF" w:themeColor="background1"/>
                                <w:sz w:val="50"/>
                                <w:szCs w:val="50"/>
                              </w:rPr>
                              <w:t>PROJECT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99.4pt;margin-top:679.9pt;width:363.7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" filled="f" stroked="f">
                <v:textbox>
                  <w:txbxContent>
                    <w:p w:rsidR="002C4BB1" w:rsidRPr="00B408D4" w:rsidRDefault="002C4BB1" w:rsidP="00B408D4">
                      <w:pPr>
                        <w:rPr>
                          <w:rFonts w:ascii="FederationBold" w:hAnsi="FederationBold"/>
                          <w:color w:val="FFFFFF" w:themeColor="background1"/>
                          <w:sz w:val="50"/>
                          <w:szCs w:val="50"/>
                        </w:rPr>
                      </w:pPr>
                      <w:r w:rsidRPr="00B408D4">
                        <w:rPr>
                          <w:rFonts w:ascii="FederationBold" w:hAnsi="FederationBold"/>
                          <w:color w:val="FFFFFF" w:themeColor="background1"/>
                          <w:sz w:val="50"/>
                          <w:szCs w:val="50"/>
                        </w:rPr>
                        <w:t>PROJECT NAME</w:t>
                      </w:r>
                    </w:p>
                  </w:txbxContent>
                </v:textbox>
              </v:shape>
            </w:pict>
          </mc:Fallback>
        </mc:AlternateContent>
      </w:r>
      <w:r w:rsidR="001E32CA" w:rsidRPr="001E32CA">
        <w:rPr>
          <w:noProof/>
          <w:lang w:bidi="kn-IN"/>
        </w:rPr>
        <w:drawing>
          <wp:inline distT="0" distB="0" distL="0" distR="0">
            <wp:extent cx="7381240" cy="1138772"/>
            <wp:effectExtent l="0" t="0" r="0" b="0"/>
            <wp:docPr id="1" name="Picture 1" descr="C:\Users\Impossible Inside.Microsoft\Downloads\IZee College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possible Inside.Microsoft\Downloads\IZee College.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113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2CA" w:rsidRPr="001E32CA" w:rsidRDefault="001E32CA" w:rsidP="001E32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Electronic City Phase 2, Opp.HCL, Bangalore-100</w:t>
      </w:r>
    </w:p>
    <w:p w:rsidR="001E32CA" w:rsidRPr="001E32CA" w:rsidRDefault="001E32CA" w:rsidP="001E32CA"/>
    <w:p w:rsidR="001E32CA" w:rsidRDefault="001E32CA" w:rsidP="001E32CA"/>
    <w:p w:rsidR="001962AD" w:rsidRDefault="001E32CA" w:rsidP="001E32CA">
      <w:pPr>
        <w:tabs>
          <w:tab w:val="left" w:pos="4665"/>
        </w:tabs>
      </w:pPr>
      <w:r>
        <w:tab/>
      </w:r>
    </w:p>
    <w:p w:rsidR="001E32CA" w:rsidRDefault="001E32CA" w:rsidP="001E32CA">
      <w:pPr>
        <w:tabs>
          <w:tab w:val="left" w:pos="4665"/>
        </w:tabs>
      </w:pPr>
    </w:p>
    <w:p w:rsidR="001E32CA" w:rsidRDefault="001E32CA" w:rsidP="001E32CA">
      <w:pPr>
        <w:tabs>
          <w:tab w:val="left" w:pos="4665"/>
        </w:tabs>
      </w:pPr>
    </w:p>
    <w:p w:rsidR="001E32CA" w:rsidRDefault="001E32CA" w:rsidP="001E32CA">
      <w:pPr>
        <w:tabs>
          <w:tab w:val="left" w:pos="4665"/>
        </w:tabs>
      </w:pPr>
    </w:p>
    <w:p w:rsidR="001E32CA" w:rsidRDefault="001E32CA" w:rsidP="001E32CA">
      <w:pPr>
        <w:tabs>
          <w:tab w:val="left" w:pos="4665"/>
        </w:tabs>
      </w:pPr>
    </w:p>
    <w:p w:rsidR="004C3E75" w:rsidRDefault="004C3E75" w:rsidP="001E32CA">
      <w:pPr>
        <w:tabs>
          <w:tab w:val="left" w:pos="4665"/>
        </w:tabs>
        <w:jc w:val="center"/>
        <w:rPr>
          <w:rFonts w:ascii="Age" w:hAnsi="Age"/>
          <w:color w:val="31849B" w:themeColor="accent5" w:themeShade="BF"/>
          <w:sz w:val="52"/>
          <w:szCs w:val="52"/>
        </w:rPr>
      </w:pPr>
    </w:p>
    <w:p w:rsidR="004C3E75" w:rsidRDefault="004C3E75" w:rsidP="001E32CA">
      <w:pPr>
        <w:tabs>
          <w:tab w:val="left" w:pos="4665"/>
        </w:tabs>
        <w:jc w:val="center"/>
        <w:rPr>
          <w:rFonts w:ascii="Age" w:hAnsi="Age"/>
          <w:color w:val="31849B" w:themeColor="accent5" w:themeShade="BF"/>
          <w:sz w:val="52"/>
          <w:szCs w:val="52"/>
        </w:rPr>
      </w:pPr>
    </w:p>
    <w:p w:rsidR="001E32CA" w:rsidRPr="001E32CA" w:rsidRDefault="001E32CA" w:rsidP="003C70EC">
      <w:pPr>
        <w:tabs>
          <w:tab w:val="left" w:pos="4665"/>
        </w:tabs>
        <w:jc w:val="center"/>
        <w:rPr>
          <w:rFonts w:ascii="Age" w:hAnsi="Age"/>
          <w:color w:val="31849B" w:themeColor="accent5" w:themeShade="BF"/>
          <w:sz w:val="52"/>
          <w:szCs w:val="52"/>
        </w:rPr>
      </w:pPr>
      <w:r w:rsidRPr="001E32CA">
        <w:rPr>
          <w:rFonts w:ascii="Age" w:hAnsi="Age"/>
          <w:color w:val="31849B" w:themeColor="accent5" w:themeShade="BF"/>
          <w:sz w:val="52"/>
          <w:szCs w:val="52"/>
        </w:rPr>
        <w:t>A Project Report On</w:t>
      </w:r>
    </w:p>
    <w:p w:rsidR="001E32CA" w:rsidRDefault="001E32CA" w:rsidP="001E32CA">
      <w:pPr>
        <w:tabs>
          <w:tab w:val="left" w:pos="4665"/>
        </w:tabs>
        <w:rPr>
          <w:rFonts w:ascii="Age" w:hAnsi="Age"/>
          <w:color w:val="31849B" w:themeColor="accent5" w:themeShade="BF"/>
          <w:sz w:val="52"/>
          <w:szCs w:val="52"/>
        </w:rPr>
      </w:pPr>
      <w:r w:rsidRPr="001E32CA">
        <w:rPr>
          <w:rFonts w:ascii="Age" w:hAnsi="Age"/>
          <w:color w:val="31849B" w:themeColor="accent5" w:themeShade="BF"/>
          <w:sz w:val="52"/>
          <w:szCs w:val="52"/>
        </w:rPr>
        <w:t xml:space="preserve">                         College Management</w:t>
      </w:r>
    </w:p>
    <w:p w:rsidR="001E32CA" w:rsidRDefault="001E32CA" w:rsidP="001E32CA">
      <w:pPr>
        <w:tabs>
          <w:tab w:val="left" w:pos="4665"/>
        </w:tabs>
        <w:rPr>
          <w:rFonts w:ascii="Age" w:hAnsi="Age"/>
          <w:color w:val="31849B" w:themeColor="accent5" w:themeShade="BF"/>
          <w:sz w:val="52"/>
          <w:szCs w:val="52"/>
        </w:rPr>
      </w:pPr>
    </w:p>
    <w:p w:rsidR="003C70EC" w:rsidRDefault="003C70EC" w:rsidP="00DB323B">
      <w:pPr>
        <w:tabs>
          <w:tab w:val="left" w:pos="4665"/>
        </w:tabs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C70EC" w:rsidRDefault="003C70EC" w:rsidP="003C70EC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C70EC" w:rsidRDefault="003C70EC" w:rsidP="00DB323B">
      <w:pPr>
        <w:tabs>
          <w:tab w:val="left" w:pos="4665"/>
        </w:tabs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1E32CA" w:rsidRDefault="001E32CA" w:rsidP="00DB323B">
      <w:pPr>
        <w:tabs>
          <w:tab w:val="left" w:pos="4665"/>
        </w:tabs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Submitted </w:t>
      </w:r>
      <w:r w:rsidR="004C3E75">
        <w:rPr>
          <w:rFonts w:asciiTheme="minorHAnsi" w:hAnsiTheme="minorHAnsi" w:cstheme="minorHAnsi"/>
          <w:color w:val="000000" w:themeColor="text1"/>
          <w:sz w:val="28"/>
          <w:szCs w:val="28"/>
        </w:rPr>
        <w:t>in Partial Fulfilment of the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Requirement Of </w:t>
      </w:r>
      <w:r w:rsidR="004C3E75">
        <w:rPr>
          <w:rFonts w:asciiTheme="minorHAnsi" w:hAnsiTheme="minorHAnsi" w:cstheme="minorHAnsi"/>
          <w:color w:val="000000" w:themeColor="text1"/>
          <w:sz w:val="28"/>
          <w:szCs w:val="28"/>
        </w:rPr>
        <w:t>the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5</w:t>
      </w:r>
      <w:r w:rsidRPr="001E32CA">
        <w:rPr>
          <w:rFonts w:asciiTheme="minorHAnsi" w:hAnsiTheme="minorHAnsi" w:cstheme="minorHAnsi"/>
          <w:color w:val="000000" w:themeColor="text1"/>
          <w:sz w:val="28"/>
          <w:szCs w:val="28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Semester </w:t>
      </w:r>
      <w:r w:rsidR="004C3E75">
        <w:rPr>
          <w:rFonts w:asciiTheme="minorHAnsi" w:hAnsiTheme="minorHAnsi" w:cstheme="minorHAnsi"/>
          <w:color w:val="000000" w:themeColor="text1"/>
          <w:sz w:val="28"/>
          <w:szCs w:val="28"/>
        </w:rPr>
        <w:t>of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“Bachelor </w:t>
      </w:r>
      <w:r w:rsidR="004C3E75">
        <w:rPr>
          <w:rFonts w:asciiTheme="minorHAnsi" w:hAnsiTheme="minorHAnsi" w:cstheme="minorHAnsi"/>
          <w:color w:val="000000" w:themeColor="text1"/>
          <w:sz w:val="28"/>
          <w:szCs w:val="28"/>
        </w:rPr>
        <w:t>of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DB323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     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Computer Applications</w:t>
      </w:r>
      <w:r w:rsidR="00841B8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” </w:t>
      </w:r>
      <w:r w:rsidR="00DB323B" w:rsidRPr="00DB323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(BCA</w:t>
      </w:r>
      <w:r w:rsidR="00841B84" w:rsidRPr="00DB323B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)</w:t>
      </w:r>
      <w:r w:rsidR="00841B8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By Bangalore </w:t>
      </w:r>
      <w:r w:rsidR="004C3E75">
        <w:rPr>
          <w:rFonts w:asciiTheme="minorHAnsi" w:hAnsiTheme="minorHAnsi" w:cstheme="minorHAnsi"/>
          <w:color w:val="000000" w:themeColor="text1"/>
          <w:sz w:val="28"/>
          <w:szCs w:val="28"/>
        </w:rPr>
        <w:t>University,</w:t>
      </w:r>
      <w:r w:rsidR="00841B8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During </w:t>
      </w:r>
      <w:r w:rsidR="004C3E75">
        <w:rPr>
          <w:rFonts w:asciiTheme="minorHAnsi" w:hAnsiTheme="minorHAnsi" w:cstheme="minorHAnsi"/>
          <w:color w:val="000000" w:themeColor="text1"/>
          <w:sz w:val="28"/>
          <w:szCs w:val="28"/>
        </w:rPr>
        <w:t>the</w:t>
      </w:r>
      <w:r w:rsidR="00841B8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Academic year 2014-2015.</w:t>
      </w:r>
    </w:p>
    <w:p w:rsidR="00841B84" w:rsidRDefault="00841B84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C45FC" w:rsidRDefault="00841B84" w:rsidP="00DB323B">
      <w:pPr>
        <w:tabs>
          <w:tab w:val="left" w:pos="4665"/>
        </w:tabs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Under The Guidance </w:t>
      </w:r>
      <w:r w:rsidR="004C3E75">
        <w:rPr>
          <w:rFonts w:asciiTheme="minorHAnsi" w:hAnsiTheme="minorHAnsi" w:cstheme="minorHAnsi"/>
          <w:color w:val="000000" w:themeColor="text1"/>
          <w:sz w:val="28"/>
          <w:szCs w:val="28"/>
        </w:rPr>
        <w:t>of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Prof. MALLINATH</w:t>
      </w:r>
      <w:r w:rsidR="00BC45FC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(HOD OF BCA)</w:t>
      </w:r>
    </w:p>
    <w:p w:rsidR="00BC45FC" w:rsidRDefault="00BC45FC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C45FC" w:rsidRDefault="00BC45FC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C45FC" w:rsidRDefault="00BC45FC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C45FC" w:rsidRDefault="00BC45FC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C45FC" w:rsidRDefault="00BC45FC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C3E75" w:rsidRDefault="004C3E75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4C3E75" w:rsidRDefault="004C3E75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C70EC" w:rsidRDefault="003C70EC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C70EC" w:rsidRDefault="003C70EC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C70EC" w:rsidRDefault="003C70EC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3C70EC" w:rsidRDefault="003C70EC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C45FC" w:rsidRDefault="007A5EE3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 </w:t>
      </w:r>
      <w:r w:rsidR="00BC45FC">
        <w:rPr>
          <w:rFonts w:asciiTheme="minorHAnsi" w:hAnsiTheme="minorHAnsi" w:cstheme="minorHAnsi"/>
          <w:color w:val="000000" w:themeColor="text1"/>
          <w:sz w:val="28"/>
          <w:szCs w:val="28"/>
        </w:rPr>
        <w:t>Submitted By :</w:t>
      </w:r>
    </w:p>
    <w:p w:rsidR="00BC45FC" w:rsidRDefault="00BC45FC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BC45FC" w:rsidRDefault="007A5EE3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  </w:t>
      </w:r>
      <w:r w:rsidR="00BC45FC">
        <w:rPr>
          <w:rFonts w:asciiTheme="minorHAnsi" w:hAnsiTheme="minorHAnsi" w:cstheme="minorHAnsi"/>
          <w:color w:val="000000" w:themeColor="text1"/>
          <w:sz w:val="28"/>
          <w:szCs w:val="28"/>
        </w:rPr>
        <w:t>MANJUNATH M (124KSB6010)</w:t>
      </w:r>
    </w:p>
    <w:p w:rsidR="00E44C60" w:rsidRDefault="00E44C60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44C60" w:rsidRDefault="00E44C60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44C60" w:rsidRDefault="00E44C60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44C60" w:rsidRDefault="00E44C60" w:rsidP="001E32CA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E44C60" w:rsidRPr="0028216E" w:rsidRDefault="00E44C60" w:rsidP="0028216E">
      <w:pPr>
        <w:tabs>
          <w:tab w:val="left" w:pos="4665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CE4D92" w:rsidRDefault="009441FC">
      <w:pPr>
        <w:jc w:val="center"/>
        <w:rPr>
          <w:rFonts w:asciiTheme="minorHAnsi" w:hAnsiTheme="minorHAnsi" w:cstheme="minorHAnsi"/>
          <w:sz w:val="144"/>
          <w:szCs w:val="144"/>
        </w:rPr>
      </w:pPr>
      <w:r>
        <w:rPr>
          <w:rFonts w:asciiTheme="minorHAnsi" w:hAnsiTheme="minorHAnsi" w:cstheme="minorHAnsi"/>
          <w:noProof/>
          <w:color w:val="000000" w:themeColor="text1"/>
          <w:sz w:val="28"/>
          <w:szCs w:val="28"/>
          <w:lang w:bidi="kn-IN"/>
        </w:rPr>
        <w:lastRenderedPageBreak/>
        <w:drawing>
          <wp:anchor distT="0" distB="0" distL="114300" distR="114300" simplePos="0" relativeHeight="251659264" behindDoc="0" locked="0" layoutInCell="1" allowOverlap="1" wp14:anchorId="792DA49A" wp14:editId="6710B3E9">
            <wp:simplePos x="0" y="0"/>
            <wp:positionH relativeFrom="column">
              <wp:posOffset>1129030</wp:posOffset>
            </wp:positionH>
            <wp:positionV relativeFrom="paragraph">
              <wp:posOffset>843915</wp:posOffset>
            </wp:positionV>
            <wp:extent cx="1866900" cy="11906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ZE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16E">
        <w:rPr>
          <w:rFonts w:asciiTheme="minorHAnsi" w:hAnsiTheme="minorHAnsi" w:cstheme="minorHAnsi"/>
          <w:sz w:val="144"/>
          <w:szCs w:val="144"/>
        </w:rPr>
        <w:t xml:space="preserve">   </w:t>
      </w:r>
    </w:p>
    <w:p w:rsidR="006F245D" w:rsidRDefault="0028216E">
      <w:pPr>
        <w:jc w:val="center"/>
        <w:rPr>
          <w:rFonts w:asciiTheme="minorHAnsi" w:hAnsiTheme="minorHAnsi" w:cstheme="minorHAnsi"/>
          <w:sz w:val="72"/>
          <w:szCs w:val="72"/>
        </w:rPr>
      </w:pPr>
      <w:r>
        <w:rPr>
          <w:rFonts w:asciiTheme="minorHAnsi" w:hAnsiTheme="minorHAnsi" w:cstheme="minorHAnsi"/>
          <w:sz w:val="144"/>
          <w:szCs w:val="144"/>
        </w:rPr>
        <w:t>IZ</w:t>
      </w:r>
      <w:r w:rsidRPr="0028216E">
        <w:rPr>
          <w:rFonts w:asciiTheme="minorHAnsi" w:hAnsiTheme="minorHAnsi" w:cstheme="minorHAnsi"/>
          <w:sz w:val="72"/>
          <w:szCs w:val="72"/>
        </w:rPr>
        <w:t>EE</w:t>
      </w:r>
    </w:p>
    <w:p w:rsidR="0028216E" w:rsidRDefault="0028216E" w:rsidP="0028216E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72"/>
          <w:szCs w:val="72"/>
        </w:rPr>
        <w:t xml:space="preserve">                 </w:t>
      </w:r>
      <w:r>
        <w:rPr>
          <w:rFonts w:asciiTheme="minorHAnsi" w:hAnsiTheme="minorHAnsi" w:cstheme="minorHAnsi"/>
          <w:sz w:val="40"/>
          <w:szCs w:val="40"/>
        </w:rPr>
        <w:t>COLLEGE OF MANAGEMENT</w:t>
      </w:r>
    </w:p>
    <w:p w:rsidR="0028216E" w:rsidRDefault="0028216E" w:rsidP="0028216E">
      <w:pPr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</w:r>
      <w:r>
        <w:rPr>
          <w:rFonts w:asciiTheme="minorHAnsi" w:hAnsiTheme="minorHAnsi" w:cstheme="minorHAnsi"/>
          <w:sz w:val="40"/>
          <w:szCs w:val="40"/>
        </w:rPr>
        <w:tab/>
        <w:t xml:space="preserve">  AND INFORMATION SCIENCE</w:t>
      </w:r>
    </w:p>
    <w:p w:rsidR="0028216E" w:rsidRDefault="0028216E" w:rsidP="0028216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40"/>
          <w:szCs w:val="40"/>
        </w:rPr>
        <w:t xml:space="preserve">                                 </w:t>
      </w:r>
      <w:r w:rsidR="004001D9">
        <w:rPr>
          <w:rFonts w:asciiTheme="minorHAnsi" w:hAnsiTheme="minorHAnsi" w:cstheme="minorHAnsi"/>
          <w:sz w:val="40"/>
          <w:szCs w:val="40"/>
        </w:rPr>
        <w:t xml:space="preserve">  </w:t>
      </w:r>
      <w:r w:rsidRPr="0028216E">
        <w:rPr>
          <w:rFonts w:asciiTheme="minorHAnsi" w:hAnsiTheme="minorHAnsi" w:cstheme="minorHAnsi"/>
          <w:sz w:val="28"/>
          <w:szCs w:val="28"/>
        </w:rPr>
        <w:t>Electronic City Phase 2, Bangalore-100</w:t>
      </w:r>
    </w:p>
    <w:p w:rsidR="00B365BD" w:rsidRDefault="00B365BD" w:rsidP="0028216E">
      <w:pPr>
        <w:rPr>
          <w:rFonts w:asciiTheme="minorHAnsi" w:hAnsiTheme="minorHAnsi" w:cstheme="minorHAnsi"/>
          <w:sz w:val="28"/>
          <w:szCs w:val="28"/>
        </w:rPr>
      </w:pPr>
    </w:p>
    <w:p w:rsidR="00B365BD" w:rsidRDefault="00B365BD" w:rsidP="0028216E">
      <w:pPr>
        <w:rPr>
          <w:rFonts w:asciiTheme="minorHAnsi" w:hAnsiTheme="minorHAnsi" w:cstheme="minorHAnsi"/>
          <w:sz w:val="28"/>
          <w:szCs w:val="28"/>
        </w:rPr>
      </w:pPr>
    </w:p>
    <w:p w:rsidR="00B365BD" w:rsidRDefault="00B365BD" w:rsidP="0028216E">
      <w:pPr>
        <w:rPr>
          <w:rFonts w:asciiTheme="minorHAnsi" w:hAnsiTheme="minorHAnsi" w:cstheme="minorHAnsi"/>
          <w:sz w:val="28"/>
          <w:szCs w:val="28"/>
        </w:rPr>
      </w:pPr>
    </w:p>
    <w:p w:rsidR="0016187F" w:rsidRDefault="00B365BD" w:rsidP="0016187F">
      <w:pPr>
        <w:jc w:val="center"/>
        <w:rPr>
          <w:rFonts w:ascii="Bauhaus 93" w:hAnsi="Bauhaus 93" w:cstheme="minorHAnsi"/>
          <w:b/>
          <w:color w:val="4BACC6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56CEC">
        <w:rPr>
          <w:rFonts w:ascii="Bauhaus 93" w:hAnsi="Bauhaus 93" w:cstheme="minorHAnsi"/>
          <w:b/>
          <w:color w:val="4BACC6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 PROJECT REPORT ON</w:t>
      </w:r>
    </w:p>
    <w:p w:rsidR="0016187F" w:rsidRDefault="0016187F" w:rsidP="0016187F">
      <w:pPr>
        <w:jc w:val="center"/>
        <w:rPr>
          <w:rFonts w:ascii="Bauhaus 93" w:hAnsi="Bauhaus 93" w:cstheme="minorHAnsi"/>
          <w:color w:val="4BACC6" w:themeColor="accent5"/>
          <w:sz w:val="72"/>
          <w:szCs w:val="72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auhaus 93" w:hAnsi="Bauhaus 93" w:cstheme="minorHAnsi"/>
          <w:color w:val="4BACC6" w:themeColor="accent5"/>
          <w:sz w:val="72"/>
          <w:szCs w:val="72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Virtual Campus</w:t>
      </w:r>
      <w:r w:rsidR="00B365BD" w:rsidRPr="00D56CEC">
        <w:rPr>
          <w:rFonts w:ascii="Bauhaus 93" w:hAnsi="Bauhaus 93" w:cstheme="minorHAnsi"/>
          <w:color w:val="4BACC6" w:themeColor="accent5"/>
          <w:sz w:val="72"/>
          <w:szCs w:val="72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B365BD" w:rsidRDefault="0016187F" w:rsidP="0016187F">
      <w:pPr>
        <w:jc w:val="center"/>
        <w:rPr>
          <w:rFonts w:ascii="Bauhaus 93" w:hAnsi="Bauhaus 93" w:cstheme="minorHAnsi"/>
          <w:color w:val="4BACC6" w:themeColor="accent5"/>
          <w:sz w:val="72"/>
          <w:szCs w:val="72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auhaus 93" w:hAnsi="Bauhaus 93" w:cstheme="minorHAnsi"/>
          <w:color w:val="4BACC6" w:themeColor="accent5"/>
          <w:sz w:val="72"/>
          <w:szCs w:val="72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COLLEGE </w:t>
      </w:r>
      <w:r w:rsidR="00B365BD" w:rsidRPr="00D56CEC">
        <w:rPr>
          <w:rFonts w:ascii="Bauhaus 93" w:hAnsi="Bauhaus 93" w:cstheme="minorHAnsi"/>
          <w:color w:val="4BACC6" w:themeColor="accent5"/>
          <w:sz w:val="72"/>
          <w:szCs w:val="72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MANAGEMENT</w:t>
      </w:r>
      <w:r>
        <w:rPr>
          <w:rFonts w:ascii="Bauhaus 93" w:hAnsi="Bauhaus 93" w:cstheme="minorHAnsi"/>
          <w:color w:val="4BACC6" w:themeColor="accent5"/>
          <w:sz w:val="72"/>
          <w:szCs w:val="72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:rsidR="00D56CEC" w:rsidRDefault="00D56CEC" w:rsidP="00D56CEC">
      <w:pPr>
        <w:rPr>
          <w:rFonts w:ascii="Bauhaus 93" w:hAnsi="Bauhaus 93" w:cstheme="minorHAnsi"/>
          <w:color w:val="4BACC6" w:themeColor="accent5"/>
          <w:sz w:val="72"/>
          <w:szCs w:val="72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56CEC" w:rsidRDefault="00BC4193" w:rsidP="00BC419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526C4">
        <w:rPr>
          <w:sz w:val="28"/>
          <w:szCs w:val="28"/>
        </w:rPr>
        <w:t xml:space="preserve">Submitted In partial Fulfilment </w:t>
      </w:r>
      <w:r w:rsidR="00D12ACE">
        <w:rPr>
          <w:sz w:val="28"/>
          <w:szCs w:val="28"/>
        </w:rPr>
        <w:t>of the</w:t>
      </w:r>
      <w:r w:rsidR="00D526C4">
        <w:rPr>
          <w:sz w:val="28"/>
          <w:szCs w:val="28"/>
        </w:rPr>
        <w:t xml:space="preserve"> Requirement For </w:t>
      </w:r>
      <w:r w:rsidR="00D12ACE">
        <w:rPr>
          <w:sz w:val="28"/>
          <w:szCs w:val="28"/>
        </w:rPr>
        <w:t>the</w:t>
      </w:r>
      <w:r w:rsidR="00B81B87">
        <w:rPr>
          <w:sz w:val="28"/>
          <w:szCs w:val="28"/>
        </w:rPr>
        <w:t xml:space="preserve"> 6</w:t>
      </w:r>
      <w:r w:rsidR="00D526C4" w:rsidRPr="00D526C4">
        <w:rPr>
          <w:sz w:val="28"/>
          <w:szCs w:val="28"/>
          <w:vertAlign w:val="superscript"/>
        </w:rPr>
        <w:t>th</w:t>
      </w:r>
      <w:r w:rsidR="00D526C4">
        <w:rPr>
          <w:sz w:val="28"/>
          <w:szCs w:val="28"/>
        </w:rPr>
        <w:t xml:space="preserve"> Semester </w:t>
      </w:r>
      <w:r w:rsidR="00D12ACE">
        <w:rPr>
          <w:sz w:val="28"/>
          <w:szCs w:val="28"/>
        </w:rPr>
        <w:t>of</w:t>
      </w:r>
      <w:r w:rsidR="00D526C4">
        <w:rPr>
          <w:sz w:val="28"/>
          <w:szCs w:val="28"/>
        </w:rPr>
        <w:t xml:space="preserve"> “Bachelor </w:t>
      </w:r>
      <w:r w:rsidR="00D12ACE">
        <w:rPr>
          <w:sz w:val="28"/>
          <w:szCs w:val="28"/>
        </w:rPr>
        <w:t>of</w:t>
      </w:r>
      <w:r w:rsidR="00D526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="00D526C4">
        <w:rPr>
          <w:sz w:val="28"/>
          <w:szCs w:val="28"/>
        </w:rPr>
        <w:t xml:space="preserve">Computer Applications” (BCA) By Bangalore University, During </w:t>
      </w:r>
      <w:r w:rsidR="00D12ACE">
        <w:rPr>
          <w:sz w:val="28"/>
          <w:szCs w:val="28"/>
        </w:rPr>
        <w:t>the</w:t>
      </w:r>
      <w:r w:rsidR="00D526C4">
        <w:rPr>
          <w:sz w:val="28"/>
          <w:szCs w:val="28"/>
        </w:rPr>
        <w:t xml:space="preserve"> Academic Year 2014-2015.</w:t>
      </w:r>
    </w:p>
    <w:p w:rsidR="00A40D8D" w:rsidRDefault="00A40D8D" w:rsidP="00D526C4">
      <w:pPr>
        <w:jc w:val="center"/>
        <w:rPr>
          <w:sz w:val="28"/>
          <w:szCs w:val="28"/>
        </w:rPr>
      </w:pPr>
    </w:p>
    <w:p w:rsidR="00A40D8D" w:rsidRDefault="00A40D8D" w:rsidP="00D526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Under The Guidance Of </w:t>
      </w:r>
    </w:p>
    <w:p w:rsidR="00C86597" w:rsidRDefault="00C86597" w:rsidP="00D526C4">
      <w:pPr>
        <w:jc w:val="center"/>
        <w:rPr>
          <w:sz w:val="28"/>
          <w:szCs w:val="28"/>
        </w:rPr>
      </w:pPr>
    </w:p>
    <w:p w:rsidR="00C86597" w:rsidRPr="00B731DA" w:rsidRDefault="00C86597" w:rsidP="00D526C4">
      <w:pPr>
        <w:jc w:val="center"/>
        <w:rPr>
          <w:b/>
          <w:bCs/>
          <w:color w:val="FF0000"/>
          <w:sz w:val="28"/>
          <w:szCs w:val="28"/>
        </w:rPr>
      </w:pPr>
      <w:r w:rsidRPr="00B731DA">
        <w:rPr>
          <w:b/>
          <w:bCs/>
          <w:color w:val="FF0000"/>
          <w:sz w:val="28"/>
          <w:szCs w:val="28"/>
        </w:rPr>
        <w:t>P</w:t>
      </w:r>
      <w:r w:rsidR="00DD2CA3">
        <w:rPr>
          <w:b/>
          <w:bCs/>
          <w:color w:val="FF0000"/>
          <w:sz w:val="28"/>
          <w:szCs w:val="28"/>
        </w:rPr>
        <w:t>rof. BALAKRISHNA</w:t>
      </w:r>
    </w:p>
    <w:p w:rsidR="00C86597" w:rsidRDefault="00C86597" w:rsidP="00D526C4">
      <w:pPr>
        <w:jc w:val="center"/>
        <w:rPr>
          <w:sz w:val="28"/>
          <w:szCs w:val="28"/>
        </w:rPr>
      </w:pPr>
    </w:p>
    <w:p w:rsidR="00C86597" w:rsidRDefault="00C86597" w:rsidP="00D526C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(HOD </w:t>
      </w:r>
      <w:r w:rsidR="00D12ACE">
        <w:rPr>
          <w:sz w:val="28"/>
          <w:szCs w:val="28"/>
        </w:rPr>
        <w:t>of</w:t>
      </w:r>
      <w:r>
        <w:rPr>
          <w:sz w:val="28"/>
          <w:szCs w:val="28"/>
        </w:rPr>
        <w:t xml:space="preserve"> BCA)</w:t>
      </w:r>
    </w:p>
    <w:p w:rsidR="004A206E" w:rsidRDefault="004A206E" w:rsidP="004A206E">
      <w:pPr>
        <w:rPr>
          <w:sz w:val="28"/>
          <w:szCs w:val="28"/>
        </w:rPr>
      </w:pPr>
    </w:p>
    <w:p w:rsidR="004A206E" w:rsidRDefault="004A206E" w:rsidP="004A206E">
      <w:pPr>
        <w:rPr>
          <w:sz w:val="28"/>
          <w:szCs w:val="28"/>
        </w:rPr>
      </w:pPr>
    </w:p>
    <w:p w:rsidR="004A206E" w:rsidRPr="00BC4193" w:rsidRDefault="00D654E9" w:rsidP="004A206E">
      <w:pPr>
        <w:rPr>
          <w:color w:val="4BACC6" w:themeColor="accent5"/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A206E" w:rsidRPr="00BC4193">
        <w:rPr>
          <w:color w:val="4BACC6" w:themeColor="accent5"/>
          <w:sz w:val="28"/>
          <w:szCs w:val="28"/>
        </w:rPr>
        <w:t xml:space="preserve">Submitted </w:t>
      </w:r>
      <w:r w:rsidR="009B28DD" w:rsidRPr="00BC4193">
        <w:rPr>
          <w:color w:val="4BACC6" w:themeColor="accent5"/>
          <w:sz w:val="28"/>
          <w:szCs w:val="28"/>
        </w:rPr>
        <w:t>by:</w:t>
      </w:r>
    </w:p>
    <w:p w:rsidR="009B28DD" w:rsidRPr="00BC4193" w:rsidRDefault="009B28DD" w:rsidP="004A206E">
      <w:pPr>
        <w:rPr>
          <w:color w:val="4BACC6" w:themeColor="accent5"/>
          <w:sz w:val="28"/>
          <w:szCs w:val="28"/>
        </w:rPr>
      </w:pPr>
    </w:p>
    <w:p w:rsidR="004A206E" w:rsidRPr="008F0B45" w:rsidRDefault="00D654E9" w:rsidP="004A206E">
      <w:pPr>
        <w:rPr>
          <w:b/>
          <w:bCs/>
          <w:color w:val="8064A2" w:themeColor="accent4"/>
          <w:sz w:val="28"/>
          <w:szCs w:val="28"/>
        </w:rPr>
      </w:pPr>
      <w:r w:rsidRPr="00BC4193">
        <w:rPr>
          <w:color w:val="4BACC6" w:themeColor="accent5"/>
          <w:sz w:val="28"/>
          <w:szCs w:val="28"/>
        </w:rPr>
        <w:t xml:space="preserve">       </w:t>
      </w:r>
      <w:r w:rsidR="004A206E" w:rsidRPr="008F0B45">
        <w:rPr>
          <w:b/>
          <w:bCs/>
          <w:color w:val="8064A2" w:themeColor="accent4"/>
          <w:sz w:val="28"/>
          <w:szCs w:val="28"/>
        </w:rPr>
        <w:t>MANJUNATH M (124KSB6010)</w:t>
      </w:r>
    </w:p>
    <w:p w:rsidR="006F41E6" w:rsidRPr="00D526C4" w:rsidRDefault="006F41E6" w:rsidP="004A206E">
      <w:pPr>
        <w:rPr>
          <w:sz w:val="28"/>
          <w:szCs w:val="28"/>
        </w:rPr>
      </w:pPr>
    </w:p>
    <w:p w:rsidR="0028216E" w:rsidRDefault="00296F90">
      <w:pPr>
        <w:jc w:val="center"/>
        <w:rPr>
          <w:rFonts w:ascii="Bauhaus 93" w:hAnsi="Bauhaus 93" w:cstheme="minorHAnsi"/>
          <w:sz w:val="72"/>
          <w:szCs w:val="72"/>
        </w:rPr>
      </w:pPr>
      <w:r>
        <w:rPr>
          <w:noProof/>
          <w:sz w:val="28"/>
          <w:szCs w:val="28"/>
          <w:lang w:bidi="kn-IN"/>
        </w:rPr>
        <w:lastRenderedPageBreak/>
        <w:drawing>
          <wp:anchor distT="0" distB="0" distL="114300" distR="114300" simplePos="0" relativeHeight="251660288" behindDoc="0" locked="0" layoutInCell="1" allowOverlap="1" wp14:anchorId="06F3981A" wp14:editId="4A1EC169">
            <wp:simplePos x="0" y="0"/>
            <wp:positionH relativeFrom="margin">
              <wp:posOffset>224154</wp:posOffset>
            </wp:positionH>
            <wp:positionV relativeFrom="paragraph">
              <wp:posOffset>243205</wp:posOffset>
            </wp:positionV>
            <wp:extent cx="6924675" cy="1138555"/>
            <wp:effectExtent l="0" t="0" r="9525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Zee College.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703C6" w:rsidRDefault="00A703C6">
      <w:pPr>
        <w:jc w:val="center"/>
        <w:rPr>
          <w:rFonts w:ascii="Bauhaus 93" w:hAnsi="Bauhaus 93" w:cstheme="minorHAnsi"/>
          <w:sz w:val="72"/>
          <w:szCs w:val="72"/>
        </w:rPr>
      </w:pPr>
    </w:p>
    <w:p w:rsidR="00A703C6" w:rsidRPr="00A703C6" w:rsidRDefault="00A703C6">
      <w:pPr>
        <w:jc w:val="center"/>
        <w:rPr>
          <w:rFonts w:ascii="Bauhaus 93" w:hAnsi="Bauhaus 93" w:cstheme="minorHAnsi"/>
          <w:sz w:val="52"/>
          <w:szCs w:val="52"/>
          <w:u w:val="single"/>
        </w:rPr>
      </w:pPr>
    </w:p>
    <w:p w:rsidR="001F2442" w:rsidRDefault="001F2442" w:rsidP="00A703C6">
      <w:pPr>
        <w:jc w:val="center"/>
        <w:rPr>
          <w:rFonts w:ascii="Age" w:hAnsi="Age"/>
          <w:sz w:val="52"/>
          <w:szCs w:val="52"/>
          <w:u w:val="single"/>
        </w:rPr>
      </w:pPr>
    </w:p>
    <w:p w:rsidR="001F2442" w:rsidRDefault="001F2442" w:rsidP="00A703C6">
      <w:pPr>
        <w:jc w:val="center"/>
        <w:rPr>
          <w:rFonts w:ascii="Age" w:hAnsi="Age"/>
          <w:sz w:val="52"/>
          <w:szCs w:val="52"/>
          <w:u w:val="single"/>
        </w:rPr>
      </w:pPr>
    </w:p>
    <w:p w:rsidR="00A703C6" w:rsidRDefault="00A703C6" w:rsidP="00A703C6">
      <w:pPr>
        <w:jc w:val="center"/>
        <w:rPr>
          <w:rFonts w:ascii="Age" w:hAnsi="Age"/>
          <w:sz w:val="52"/>
          <w:szCs w:val="52"/>
          <w:u w:val="single"/>
        </w:rPr>
      </w:pPr>
      <w:r>
        <w:rPr>
          <w:rFonts w:ascii="Age" w:hAnsi="Age"/>
          <w:sz w:val="52"/>
          <w:szCs w:val="52"/>
          <w:u w:val="single"/>
        </w:rPr>
        <w:t>CERTFICATE</w:t>
      </w:r>
    </w:p>
    <w:p w:rsidR="00A703C6" w:rsidRDefault="00A703C6" w:rsidP="00A703C6">
      <w:pPr>
        <w:jc w:val="center"/>
        <w:rPr>
          <w:rFonts w:ascii="Age" w:hAnsi="Age"/>
          <w:sz w:val="52"/>
          <w:szCs w:val="52"/>
          <w:u w:val="single"/>
        </w:rPr>
      </w:pPr>
    </w:p>
    <w:p w:rsidR="00A703C6" w:rsidRPr="007C646B" w:rsidRDefault="00A703C6" w:rsidP="00A703C6">
      <w:pPr>
        <w:rPr>
          <w:rFonts w:ascii="Lucida Sans Unicode" w:hAnsi="Lucida Sans Unicode" w:cstheme="majorHAnsi"/>
          <w:b/>
          <w:bCs/>
        </w:rPr>
      </w:pPr>
      <w:r>
        <w:tab/>
      </w:r>
      <w:r>
        <w:tab/>
      </w:r>
      <w:r w:rsidRPr="007C646B">
        <w:rPr>
          <w:rFonts w:ascii="Lucida Sans Unicode" w:hAnsi="Lucida Sans Unicode" w:cs="Arial"/>
        </w:rPr>
        <w:t>This Is To certify</w:t>
      </w:r>
      <w:r w:rsidRPr="007C646B">
        <w:rPr>
          <w:rFonts w:ascii="Lucida Sans Unicode" w:hAnsi="Lucida Sans Unicode"/>
        </w:rPr>
        <w:t xml:space="preserve">, </w:t>
      </w:r>
      <w:r w:rsidRPr="007C646B">
        <w:rPr>
          <w:rFonts w:ascii="Lucida Sans Unicode" w:hAnsi="Lucida Sans Unicode" w:cs="Arial"/>
          <w:b/>
          <w:bCs/>
        </w:rPr>
        <w:t>MANJUNATH M (124KSB6010)</w:t>
      </w:r>
      <w:r w:rsidR="0078108E">
        <w:rPr>
          <w:rFonts w:ascii="Lucida Sans Unicode" w:hAnsi="Lucida Sans Unicode" w:cstheme="majorHAnsi"/>
          <w:b/>
          <w:bCs/>
        </w:rPr>
        <w:t xml:space="preserve"> of The 6</w:t>
      </w:r>
      <w:r w:rsidRPr="007C646B">
        <w:rPr>
          <w:rFonts w:ascii="Lucida Sans Unicode" w:hAnsi="Lucida Sans Unicode" w:cstheme="majorHAnsi"/>
          <w:b/>
          <w:bCs/>
          <w:vertAlign w:val="superscript"/>
        </w:rPr>
        <w:t>th</w:t>
      </w:r>
      <w:r w:rsidRPr="007C646B">
        <w:rPr>
          <w:rFonts w:ascii="Lucida Sans Unicode" w:hAnsi="Lucida Sans Unicode" w:cstheme="majorHAnsi"/>
          <w:b/>
          <w:bCs/>
        </w:rPr>
        <w:t xml:space="preserve"> Semester BCA</w:t>
      </w:r>
    </w:p>
    <w:p w:rsidR="00A703C6" w:rsidRPr="007C646B" w:rsidRDefault="00A703C6" w:rsidP="00A703C6">
      <w:pPr>
        <w:rPr>
          <w:rFonts w:ascii="Lucida Sans Unicode" w:hAnsi="Lucida Sans Unicode" w:cs="Arial"/>
        </w:rPr>
      </w:pPr>
      <w:r w:rsidRPr="007C646B">
        <w:rPr>
          <w:rFonts w:ascii="Lucida Sans Unicode" w:hAnsi="Lucida Sans Unicode" w:cstheme="majorHAnsi"/>
          <w:b/>
          <w:bCs/>
        </w:rPr>
        <w:tab/>
      </w:r>
      <w:r w:rsidRPr="007C646B">
        <w:rPr>
          <w:rFonts w:ascii="Lucida Sans Unicode" w:hAnsi="Lucida Sans Unicode" w:cstheme="majorHAnsi"/>
          <w:b/>
          <w:bCs/>
        </w:rPr>
        <w:tab/>
        <w:t>(BACHELOR OF COMPUTER APPLICATIONS)</w:t>
      </w:r>
      <w:r w:rsidR="007C646B" w:rsidRPr="007C646B">
        <w:rPr>
          <w:rFonts w:ascii="Lucida Sans Unicode" w:hAnsi="Lucida Sans Unicode" w:cstheme="majorHAnsi"/>
          <w:b/>
          <w:bCs/>
        </w:rPr>
        <w:t xml:space="preserve">, </w:t>
      </w:r>
      <w:r w:rsidR="007C646B" w:rsidRPr="007C646B">
        <w:rPr>
          <w:rFonts w:ascii="Lucida Sans Unicode" w:hAnsi="Lucida Sans Unicode" w:cs="Arial"/>
        </w:rPr>
        <w:t>has</w:t>
      </w:r>
      <w:r w:rsidRPr="007C646B">
        <w:rPr>
          <w:rFonts w:ascii="Lucida Sans Unicode" w:hAnsi="Lucida Sans Unicode" w:cs="Arial"/>
        </w:rPr>
        <w:t xml:space="preserve"> satisfactorily completed</w:t>
      </w:r>
    </w:p>
    <w:p w:rsidR="00A703C6" w:rsidRDefault="00A703C6" w:rsidP="00A703C6">
      <w:pPr>
        <w:rPr>
          <w:rFonts w:ascii="Lucida Sans Unicode" w:hAnsi="Lucida Sans Unicode" w:cs="Arial"/>
        </w:rPr>
      </w:pPr>
      <w:r w:rsidRPr="007C646B">
        <w:rPr>
          <w:rFonts w:ascii="Lucida Sans Unicode" w:hAnsi="Lucida Sans Unicode" w:cs="Arial"/>
        </w:rPr>
        <w:tab/>
      </w:r>
      <w:r w:rsidRPr="007C646B">
        <w:rPr>
          <w:rFonts w:ascii="Lucida Sans Unicode" w:hAnsi="Lucida Sans Unicode" w:cs="Arial"/>
        </w:rPr>
        <w:tab/>
        <w:t xml:space="preserve">The Software Engineering Lab Project </w:t>
      </w:r>
      <w:r w:rsidR="007C646B" w:rsidRPr="007C646B">
        <w:rPr>
          <w:rFonts w:ascii="Lucida Sans Unicode" w:hAnsi="Lucida Sans Unicode" w:cs="Arial"/>
        </w:rPr>
        <w:t xml:space="preserve">entitled </w:t>
      </w:r>
      <w:r w:rsidR="007C646B" w:rsidRPr="00F502B9">
        <w:rPr>
          <w:rFonts w:ascii="Lucida Sans Unicode" w:hAnsi="Lucida Sans Unicode" w:cs="Arial"/>
          <w:b/>
          <w:bCs/>
        </w:rPr>
        <w:t>“</w:t>
      </w:r>
      <w:r w:rsidRPr="00F502B9">
        <w:rPr>
          <w:rFonts w:ascii="Lucida Sans Unicode" w:hAnsi="Lucida Sans Unicode" w:cs="Arial"/>
          <w:b/>
          <w:bCs/>
        </w:rPr>
        <w:t>COLLEGE MANAGEMENT”</w:t>
      </w:r>
      <w:r w:rsidRPr="007C646B">
        <w:rPr>
          <w:rFonts w:ascii="Lucida Sans Unicode" w:hAnsi="Lucida Sans Unicode" w:cs="Arial"/>
        </w:rPr>
        <w:t xml:space="preserve"> </w:t>
      </w:r>
    </w:p>
    <w:p w:rsidR="007C646B" w:rsidRDefault="007C646B" w:rsidP="00A703C6">
      <w:pPr>
        <w:rPr>
          <w:rFonts w:ascii="Lucida Sans Unicode" w:hAnsi="Lucida Sans Unicode" w:cs="Arial"/>
        </w:rPr>
      </w:pPr>
      <w:r>
        <w:rPr>
          <w:rFonts w:ascii="Lucida Sans Unicode" w:hAnsi="Lucida Sans Unicode" w:cs="Arial"/>
        </w:rPr>
        <w:tab/>
      </w:r>
      <w:r>
        <w:rPr>
          <w:rFonts w:ascii="Lucida Sans Unicode" w:hAnsi="Lucida Sans Unicode" w:cs="Arial"/>
        </w:rPr>
        <w:tab/>
        <w:t xml:space="preserve">As Prescribed By the Bangalore University from Our Institution During </w:t>
      </w:r>
    </w:p>
    <w:p w:rsidR="007C646B" w:rsidRDefault="007C646B" w:rsidP="00A703C6">
      <w:pPr>
        <w:rPr>
          <w:rFonts w:ascii="Lucida Sans Unicode" w:hAnsi="Lucida Sans Unicode" w:cs="Arial"/>
        </w:rPr>
      </w:pPr>
      <w:r>
        <w:rPr>
          <w:rFonts w:ascii="Lucida Sans Unicode" w:hAnsi="Lucida Sans Unicode" w:cs="Arial"/>
        </w:rPr>
        <w:tab/>
      </w:r>
      <w:r>
        <w:rPr>
          <w:rFonts w:ascii="Lucida Sans Unicode" w:hAnsi="Lucida Sans Unicode" w:cs="Arial"/>
        </w:rPr>
        <w:tab/>
        <w:t>The year 2014-2015.</w:t>
      </w:r>
    </w:p>
    <w:p w:rsidR="00E67D57" w:rsidRDefault="00E67D57" w:rsidP="00A703C6">
      <w:pPr>
        <w:rPr>
          <w:rFonts w:ascii="Lucida Sans Unicode" w:hAnsi="Lucida Sans Unicode" w:cs="Arial"/>
        </w:rPr>
      </w:pPr>
    </w:p>
    <w:p w:rsidR="00E67D57" w:rsidRDefault="00E67D57" w:rsidP="00A703C6">
      <w:pPr>
        <w:rPr>
          <w:rFonts w:ascii="Lucida Sans Unicode" w:hAnsi="Lucida Sans Unicode" w:cs="Arial"/>
        </w:rPr>
      </w:pPr>
      <w:r>
        <w:rPr>
          <w:rFonts w:ascii="Lucida Sans Unicode" w:hAnsi="Lucida Sans Unicode" w:cs="Arial"/>
        </w:rPr>
        <w:tab/>
      </w:r>
      <w:r>
        <w:rPr>
          <w:rFonts w:ascii="Lucida Sans Unicode" w:hAnsi="Lucida Sans Unicode" w:cs="Arial"/>
        </w:rPr>
        <w:tab/>
      </w:r>
    </w:p>
    <w:p w:rsidR="001F2442" w:rsidRDefault="00E67D57" w:rsidP="00A703C6">
      <w:pPr>
        <w:rPr>
          <w:rFonts w:ascii="Lucida Sans Unicode" w:hAnsi="Lucida Sans Unicode" w:cs="Arial"/>
        </w:rPr>
      </w:pPr>
      <w:r>
        <w:rPr>
          <w:rFonts w:ascii="Lucida Sans Unicode" w:hAnsi="Lucida Sans Unicode" w:cs="Arial"/>
        </w:rPr>
        <w:tab/>
      </w:r>
      <w:r>
        <w:rPr>
          <w:rFonts w:ascii="Lucida Sans Unicode" w:hAnsi="Lucida Sans Unicode" w:cs="Arial"/>
        </w:rPr>
        <w:tab/>
      </w:r>
    </w:p>
    <w:p w:rsidR="00E67D57" w:rsidRDefault="00E67D57" w:rsidP="001F2442">
      <w:pPr>
        <w:ind w:left="720" w:firstLine="720"/>
        <w:rPr>
          <w:rFonts w:ascii="Lucida Sans Unicode" w:hAnsi="Lucida Sans Unicode" w:cs="Arial"/>
          <w:b/>
          <w:bCs/>
        </w:rPr>
      </w:pPr>
      <w:r w:rsidRPr="00E67D57">
        <w:rPr>
          <w:rFonts w:ascii="Lucida Sans Unicode" w:hAnsi="Lucida Sans Unicode" w:cs="Arial"/>
          <w:b/>
          <w:bCs/>
        </w:rPr>
        <w:t>Lecture In Charge</w:t>
      </w:r>
      <w:r w:rsidR="007F4D65">
        <w:rPr>
          <w:rFonts w:ascii="Lucida Sans Unicode" w:hAnsi="Lucida Sans Unicode" w:cs="Arial"/>
          <w:b/>
          <w:bCs/>
        </w:rPr>
        <w:tab/>
      </w:r>
      <w:r w:rsidR="007F4D65">
        <w:rPr>
          <w:rFonts w:ascii="Lucida Sans Unicode" w:hAnsi="Lucida Sans Unicode" w:cs="Arial"/>
          <w:b/>
          <w:bCs/>
        </w:rPr>
        <w:tab/>
      </w:r>
      <w:r w:rsidR="007F4D65">
        <w:rPr>
          <w:rFonts w:ascii="Lucida Sans Unicode" w:hAnsi="Lucida Sans Unicode" w:cs="Arial"/>
          <w:b/>
          <w:bCs/>
        </w:rPr>
        <w:tab/>
      </w:r>
      <w:r w:rsidR="007F4D65">
        <w:rPr>
          <w:rFonts w:ascii="Lucida Sans Unicode" w:hAnsi="Lucida Sans Unicode" w:cs="Arial"/>
          <w:b/>
          <w:bCs/>
        </w:rPr>
        <w:tab/>
      </w:r>
      <w:r w:rsidR="007F4D65">
        <w:rPr>
          <w:rFonts w:ascii="Lucida Sans Unicode" w:hAnsi="Lucida Sans Unicode" w:cs="Arial"/>
          <w:b/>
          <w:bCs/>
        </w:rPr>
        <w:tab/>
      </w:r>
      <w:r w:rsidR="007F4D65">
        <w:rPr>
          <w:rFonts w:ascii="Lucida Sans Unicode" w:hAnsi="Lucida Sans Unicode" w:cs="Arial"/>
          <w:b/>
          <w:bCs/>
        </w:rPr>
        <w:tab/>
      </w:r>
      <w:r w:rsidR="00A9369B">
        <w:rPr>
          <w:rFonts w:ascii="Lucida Sans Unicode" w:hAnsi="Lucida Sans Unicode" w:cs="Arial"/>
          <w:b/>
          <w:bCs/>
        </w:rPr>
        <w:t xml:space="preserve">     </w:t>
      </w:r>
      <w:r w:rsidR="007F4D65">
        <w:rPr>
          <w:rFonts w:ascii="Lucida Sans Unicode" w:hAnsi="Lucida Sans Unicode" w:cs="Arial"/>
          <w:b/>
          <w:bCs/>
        </w:rPr>
        <w:t>Head Of The Department</w:t>
      </w:r>
    </w:p>
    <w:p w:rsidR="00E67D57" w:rsidRDefault="00E67D57" w:rsidP="00A703C6">
      <w:pPr>
        <w:rPr>
          <w:rFonts w:ascii="Lucida Sans Unicode" w:hAnsi="Lucida Sans Unicode" w:cs="Arial"/>
          <w:b/>
          <w:bCs/>
        </w:rPr>
      </w:pPr>
    </w:p>
    <w:p w:rsidR="00836A89" w:rsidRDefault="00E67D57" w:rsidP="00A703C6">
      <w:pPr>
        <w:rPr>
          <w:rFonts w:ascii="Lucida Sans Unicode" w:hAnsi="Lucida Sans Unicode" w:cs="Arial"/>
          <w:b/>
          <w:bCs/>
        </w:rPr>
      </w:pP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  <w:t>External Examiners</w:t>
      </w:r>
    </w:p>
    <w:p w:rsidR="003860AB" w:rsidRDefault="003860AB" w:rsidP="00A703C6">
      <w:pPr>
        <w:rPr>
          <w:rFonts w:ascii="Lucida Sans Unicode" w:hAnsi="Lucida Sans Unicode" w:cs="Arial"/>
          <w:b/>
          <w:bCs/>
        </w:rPr>
      </w:pPr>
    </w:p>
    <w:p w:rsidR="003860AB" w:rsidRPr="00836A89" w:rsidRDefault="00F334D5" w:rsidP="00A703C6">
      <w:pPr>
        <w:rPr>
          <w:rFonts w:ascii="Age" w:hAnsi="Age" w:cs="Arial"/>
          <w:b/>
          <w:bCs/>
          <w:u w:val="single"/>
        </w:rPr>
      </w:pP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 w:rsidR="00836A89">
        <w:rPr>
          <w:rFonts w:ascii="Age" w:hAnsi="Age" w:cs="Arial"/>
          <w:b/>
          <w:bCs/>
          <w:u w:val="single"/>
        </w:rPr>
        <w:t xml:space="preserve">  </w:t>
      </w:r>
      <w:r w:rsidR="00836A89">
        <w:rPr>
          <w:rFonts w:ascii="Age" w:hAnsi="Age" w:cs="Arial"/>
          <w:b/>
          <w:bCs/>
          <w:u w:val="single"/>
        </w:rPr>
        <w:tab/>
      </w:r>
      <w:r w:rsidR="00836A89">
        <w:rPr>
          <w:rFonts w:ascii="Age" w:hAnsi="Age" w:cs="Arial"/>
          <w:b/>
          <w:bCs/>
          <w:u w:val="single"/>
        </w:rPr>
        <w:tab/>
      </w:r>
      <w:r w:rsidR="00836A89">
        <w:rPr>
          <w:rFonts w:ascii="Age" w:hAnsi="Age" w:cs="Arial"/>
          <w:b/>
          <w:bCs/>
          <w:u w:val="single"/>
        </w:rPr>
        <w:tab/>
      </w:r>
      <w:r>
        <w:rPr>
          <w:rFonts w:ascii="Lucida Sans Unicode" w:hAnsi="Lucida Sans Unicode" w:cs="Arial"/>
          <w:u w:val="thick"/>
        </w:rPr>
        <w:t xml:space="preserve">     </w:t>
      </w:r>
    </w:p>
    <w:p w:rsidR="003860AB" w:rsidRDefault="00836A89" w:rsidP="00A703C6">
      <w:pPr>
        <w:rPr>
          <w:rFonts w:ascii="Lucida Sans Unicode" w:hAnsi="Lucida Sans Unicode" w:cs="Arial"/>
          <w:b/>
          <w:bCs/>
        </w:rPr>
      </w:pPr>
      <w:r>
        <w:rPr>
          <w:rFonts w:ascii="Lucida Sans Unicode" w:hAnsi="Lucida Sans Unicode" w:cs="Arial"/>
          <w:b/>
          <w:bCs/>
        </w:rPr>
        <w:t xml:space="preserve"> </w:t>
      </w:r>
    </w:p>
    <w:p w:rsidR="003860AB" w:rsidRDefault="00836A89" w:rsidP="00836A89">
      <w:pPr>
        <w:rPr>
          <w:rFonts w:ascii="Lucida Sans Unicode" w:hAnsi="Lucida Sans Unicode" w:cs="Arial"/>
          <w:b/>
          <w:bCs/>
        </w:rPr>
      </w:pPr>
      <w:r>
        <w:rPr>
          <w:rFonts w:ascii="Lucida Sans Unicode" w:hAnsi="Lucida Sans Unicode" w:cs="Arial"/>
          <w:b/>
          <w:bCs/>
        </w:rPr>
        <w:t xml:space="preserve">                   </w:t>
      </w:r>
      <w:r w:rsidR="006A55AF">
        <w:rPr>
          <w:rFonts w:ascii="Age" w:hAnsi="Age" w:cs="Arial"/>
          <w:b/>
          <w:bCs/>
          <w:u w:val="single"/>
        </w:rPr>
        <w:tab/>
      </w:r>
      <w:r w:rsidR="006A55AF">
        <w:rPr>
          <w:rFonts w:ascii="Age" w:hAnsi="Age" w:cs="Arial"/>
          <w:b/>
          <w:bCs/>
          <w:u w:val="single"/>
        </w:rPr>
        <w:tab/>
      </w:r>
      <w:r w:rsidR="006A55AF">
        <w:rPr>
          <w:rFonts w:ascii="Age" w:hAnsi="Age" w:cs="Arial"/>
          <w:b/>
          <w:bCs/>
          <w:u w:val="single"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 w:rsidR="003860AB">
        <w:rPr>
          <w:rFonts w:ascii="Lucida Sans Unicode" w:hAnsi="Lucida Sans Unicode" w:cs="Arial"/>
          <w:b/>
          <w:bCs/>
        </w:rPr>
        <w:tab/>
      </w:r>
      <w:r w:rsidR="003860AB">
        <w:rPr>
          <w:rFonts w:ascii="Lucida Sans Unicode" w:hAnsi="Lucida Sans Unicode" w:cs="Arial"/>
          <w:b/>
          <w:bCs/>
        </w:rPr>
        <w:tab/>
      </w:r>
      <w:r w:rsidR="003860AB">
        <w:rPr>
          <w:rFonts w:ascii="Lucida Sans Unicode" w:hAnsi="Lucida Sans Unicode" w:cs="Arial"/>
          <w:b/>
          <w:bCs/>
        </w:rPr>
        <w:tab/>
      </w:r>
    </w:p>
    <w:p w:rsidR="00E67D57" w:rsidRDefault="00E67D57" w:rsidP="00A703C6">
      <w:pPr>
        <w:rPr>
          <w:rFonts w:ascii="Lucida Sans Unicode" w:hAnsi="Lucida Sans Unicode" w:cs="Arial"/>
          <w:b/>
          <w:bCs/>
        </w:rPr>
      </w:pPr>
    </w:p>
    <w:p w:rsidR="00E67D57" w:rsidRDefault="00E67D57" w:rsidP="00A703C6">
      <w:pPr>
        <w:rPr>
          <w:rFonts w:ascii="Lucida Sans Unicode" w:hAnsi="Lucida Sans Unicode" w:cs="Arial"/>
          <w:b/>
          <w:bCs/>
          <w:u w:val="single"/>
        </w:rPr>
      </w:pP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 w:rsidR="00166929">
        <w:rPr>
          <w:rFonts w:ascii="Lucida Sans Unicode" w:hAnsi="Lucida Sans Unicode" w:cs="Arial"/>
          <w:b/>
          <w:bCs/>
          <w:u w:val="single"/>
        </w:rPr>
        <w:t xml:space="preserve"> </w:t>
      </w:r>
    </w:p>
    <w:p w:rsidR="00685E3E" w:rsidRPr="005D5D2A" w:rsidRDefault="005D5D2A" w:rsidP="00A703C6">
      <w:pPr>
        <w:rPr>
          <w:rFonts w:ascii="Lucida Sans Unicode" w:hAnsi="Lucida Sans Unicode" w:cs="Arial"/>
          <w:b/>
          <w:bCs/>
        </w:rPr>
      </w:pP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  <w:t>PLACE:</w:t>
      </w:r>
    </w:p>
    <w:p w:rsidR="00685E3E" w:rsidRDefault="00685E3E" w:rsidP="00A703C6">
      <w:pPr>
        <w:rPr>
          <w:rFonts w:ascii="Lucida Sans Unicode" w:hAnsi="Lucida Sans Unicode" w:cs="Arial"/>
          <w:b/>
          <w:bCs/>
          <w:u w:val="single"/>
        </w:rPr>
      </w:pPr>
    </w:p>
    <w:p w:rsidR="00685E3E" w:rsidRPr="005D5D2A" w:rsidRDefault="005D5D2A" w:rsidP="00A703C6">
      <w:pPr>
        <w:rPr>
          <w:rFonts w:ascii="Lucida Sans Unicode" w:hAnsi="Lucida Sans Unicode" w:cs="Arial"/>
          <w:b/>
          <w:bCs/>
        </w:rPr>
      </w:pP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</w:r>
      <w:r>
        <w:rPr>
          <w:rFonts w:ascii="Lucida Sans Unicode" w:hAnsi="Lucida Sans Unicode" w:cs="Arial"/>
          <w:b/>
          <w:bCs/>
        </w:rPr>
        <w:tab/>
        <w:t>DATE:</w:t>
      </w:r>
    </w:p>
    <w:p w:rsidR="00685E3E" w:rsidRDefault="00685E3E" w:rsidP="00A703C6">
      <w:pPr>
        <w:rPr>
          <w:rFonts w:ascii="Lucida Sans Unicode" w:hAnsi="Lucida Sans Unicode" w:cs="Arial"/>
          <w:b/>
          <w:bCs/>
          <w:u w:val="single"/>
        </w:rPr>
      </w:pPr>
    </w:p>
    <w:p w:rsidR="00685E3E" w:rsidRDefault="00685E3E" w:rsidP="00A703C6">
      <w:pPr>
        <w:rPr>
          <w:rFonts w:ascii="Lucida Sans Unicode" w:hAnsi="Lucida Sans Unicode" w:cs="Arial"/>
          <w:b/>
          <w:bCs/>
          <w:u w:val="single"/>
        </w:rPr>
      </w:pPr>
    </w:p>
    <w:p w:rsidR="00685E3E" w:rsidRDefault="00685E3E" w:rsidP="00A703C6">
      <w:pPr>
        <w:rPr>
          <w:rFonts w:ascii="Lucida Sans Unicode" w:hAnsi="Lucida Sans Unicode" w:cs="Arial"/>
          <w:b/>
          <w:bCs/>
          <w:u w:val="single"/>
        </w:rPr>
      </w:pPr>
    </w:p>
    <w:p w:rsidR="00685E3E" w:rsidRDefault="00685E3E" w:rsidP="00AB38C3">
      <w:pPr>
        <w:jc w:val="center"/>
        <w:rPr>
          <w:rFonts w:ascii="Age" w:hAnsi="Age"/>
        </w:rPr>
      </w:pPr>
    </w:p>
    <w:p w:rsidR="00AB38C3" w:rsidRDefault="00AB38C3" w:rsidP="00AB38C3">
      <w:pPr>
        <w:jc w:val="center"/>
        <w:rPr>
          <w:rFonts w:ascii="Age" w:hAnsi="Age"/>
          <w:sz w:val="44"/>
          <w:szCs w:val="44"/>
          <w:u w:val="single"/>
        </w:rPr>
      </w:pPr>
    </w:p>
    <w:p w:rsidR="00AB38C3" w:rsidRDefault="00AB38C3" w:rsidP="00AB38C3">
      <w:pPr>
        <w:jc w:val="center"/>
        <w:rPr>
          <w:rFonts w:ascii="Age" w:hAnsi="Age"/>
          <w:sz w:val="44"/>
          <w:szCs w:val="44"/>
          <w:u w:val="single"/>
        </w:rPr>
      </w:pPr>
    </w:p>
    <w:p w:rsidR="00AB38C3" w:rsidRDefault="00AB38C3" w:rsidP="00AB38C3">
      <w:pPr>
        <w:jc w:val="center"/>
        <w:rPr>
          <w:rFonts w:ascii="Age" w:hAnsi="Age"/>
          <w:sz w:val="44"/>
          <w:szCs w:val="44"/>
          <w:u w:val="single"/>
        </w:rPr>
      </w:pPr>
    </w:p>
    <w:p w:rsidR="00AB38C3" w:rsidRDefault="00AB38C3" w:rsidP="00AB38C3">
      <w:pPr>
        <w:jc w:val="center"/>
        <w:rPr>
          <w:rFonts w:ascii="Age" w:hAnsi="Age"/>
          <w:sz w:val="44"/>
          <w:szCs w:val="44"/>
          <w:u w:val="single"/>
        </w:rPr>
      </w:pPr>
    </w:p>
    <w:p w:rsidR="00AB38C3" w:rsidRDefault="00AB38C3" w:rsidP="00AB38C3">
      <w:pPr>
        <w:jc w:val="center"/>
        <w:rPr>
          <w:rFonts w:ascii="Age" w:hAnsi="Age"/>
          <w:sz w:val="44"/>
          <w:szCs w:val="44"/>
          <w:u w:val="single"/>
        </w:rPr>
      </w:pPr>
    </w:p>
    <w:p w:rsidR="00AB38C3" w:rsidRDefault="00AB38C3" w:rsidP="00AB38C3">
      <w:pPr>
        <w:jc w:val="center"/>
        <w:rPr>
          <w:rFonts w:ascii="Age" w:hAnsi="Age"/>
          <w:sz w:val="44"/>
          <w:szCs w:val="44"/>
          <w:u w:val="single"/>
        </w:rPr>
      </w:pPr>
    </w:p>
    <w:p w:rsidR="00AB38C3" w:rsidRDefault="00AB38C3" w:rsidP="00AB38C3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836A89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836A89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836A89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836A89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836A89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836A89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836A89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836A89">
      <w:pPr>
        <w:jc w:val="center"/>
        <w:rPr>
          <w:rFonts w:ascii="Age" w:hAnsi="Age"/>
          <w:sz w:val="44"/>
          <w:szCs w:val="44"/>
          <w:u w:val="single"/>
        </w:rPr>
      </w:pPr>
    </w:p>
    <w:p w:rsidR="009621A5" w:rsidRDefault="00AB38C3" w:rsidP="00836A89">
      <w:pPr>
        <w:jc w:val="center"/>
        <w:rPr>
          <w:rFonts w:ascii="Age" w:hAnsi="Age"/>
          <w:sz w:val="44"/>
          <w:szCs w:val="44"/>
          <w:u w:val="single"/>
        </w:rPr>
      </w:pPr>
      <w:r w:rsidRPr="00AB38C3">
        <w:rPr>
          <w:rFonts w:ascii="Age" w:hAnsi="Age"/>
          <w:sz w:val="44"/>
          <w:szCs w:val="44"/>
          <w:u w:val="single"/>
        </w:rPr>
        <w:t>DECLARATION</w:t>
      </w:r>
    </w:p>
    <w:p w:rsidR="00444442" w:rsidRDefault="00444442" w:rsidP="00836A89">
      <w:pPr>
        <w:jc w:val="center"/>
        <w:rPr>
          <w:rFonts w:ascii="Age" w:hAnsi="Age"/>
          <w:sz w:val="44"/>
          <w:szCs w:val="44"/>
          <w:u w:val="single"/>
        </w:rPr>
      </w:pPr>
    </w:p>
    <w:p w:rsidR="00D418C1" w:rsidRPr="00D418C1" w:rsidRDefault="00836A89" w:rsidP="00836A89">
      <w:pPr>
        <w:rPr>
          <w:rFonts w:ascii="Lucida Sans Unicode" w:hAnsi="Lucida Sans Unicode"/>
          <w:b/>
          <w:bCs/>
        </w:rPr>
      </w:pPr>
      <w:r>
        <w:rPr>
          <w:rFonts w:ascii="Age" w:hAnsi="Age"/>
          <w:sz w:val="44"/>
          <w:szCs w:val="44"/>
        </w:rPr>
        <w:tab/>
      </w:r>
      <w:r>
        <w:rPr>
          <w:rFonts w:ascii="Age" w:hAnsi="Age"/>
          <w:sz w:val="44"/>
          <w:szCs w:val="44"/>
        </w:rPr>
        <w:tab/>
      </w:r>
      <w:r w:rsidR="00D418C1">
        <w:rPr>
          <w:rFonts w:ascii="Lucida Sans Unicode" w:hAnsi="Lucida Sans Unicode"/>
        </w:rPr>
        <w:t xml:space="preserve">We </w:t>
      </w:r>
      <w:r w:rsidR="00556BFB">
        <w:rPr>
          <w:rFonts w:ascii="Lucida Sans Unicode" w:hAnsi="Lucida Sans Unicode"/>
        </w:rPr>
        <w:t>the</w:t>
      </w:r>
      <w:r w:rsidR="00E43A37">
        <w:rPr>
          <w:rFonts w:ascii="Lucida Sans Unicode" w:hAnsi="Lucida Sans Unicode"/>
        </w:rPr>
        <w:t xml:space="preserve"> Students Of 6</w:t>
      </w:r>
      <w:bookmarkStart w:id="0" w:name="_GoBack"/>
      <w:bookmarkEnd w:id="0"/>
      <w:r w:rsidR="00D418C1">
        <w:rPr>
          <w:rFonts w:ascii="Lucida Sans Unicode" w:hAnsi="Lucida Sans Unicode"/>
        </w:rPr>
        <w:t>th semester BCA</w:t>
      </w:r>
      <w:r w:rsidR="00D418C1" w:rsidRPr="00D418C1">
        <w:rPr>
          <w:rFonts w:ascii="Lucida Sans Unicode" w:hAnsi="Lucida Sans Unicode"/>
          <w:b/>
          <w:bCs/>
        </w:rPr>
        <w:t xml:space="preserve">, IZEE college of management and </w:t>
      </w:r>
    </w:p>
    <w:p w:rsidR="00836A89" w:rsidRDefault="00D418C1" w:rsidP="00D418C1">
      <w:pPr>
        <w:ind w:left="720" w:firstLine="720"/>
        <w:rPr>
          <w:rFonts w:ascii="Lucida Sans Unicode" w:hAnsi="Lucida Sans Unicode"/>
        </w:rPr>
      </w:pPr>
      <w:r w:rsidRPr="00D418C1">
        <w:rPr>
          <w:rFonts w:ascii="Lucida Sans Unicode" w:hAnsi="Lucida Sans Unicode"/>
          <w:b/>
          <w:bCs/>
        </w:rPr>
        <w:t>Information science,</w:t>
      </w:r>
      <w:r>
        <w:rPr>
          <w:rFonts w:ascii="Lucida Sans Unicode" w:hAnsi="Lucida Sans Unicode"/>
          <w:b/>
          <w:bCs/>
        </w:rPr>
        <w:t xml:space="preserve"> </w:t>
      </w:r>
      <w:r>
        <w:rPr>
          <w:rFonts w:ascii="Lucida Sans Unicode" w:hAnsi="Lucida Sans Unicode"/>
        </w:rPr>
        <w:t>Bangalore, Hereby declare that dissertation entitled</w:t>
      </w:r>
    </w:p>
    <w:p w:rsidR="00D418C1" w:rsidRDefault="00D418C1" w:rsidP="00D418C1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  <w:b/>
          <w:bCs/>
        </w:rPr>
        <w:t>“COLLEGE MANAGEMENT</w:t>
      </w:r>
      <w:r w:rsidR="00556BFB">
        <w:rPr>
          <w:rFonts w:ascii="Lucida Sans Unicode" w:hAnsi="Lucida Sans Unicode"/>
          <w:b/>
          <w:bCs/>
        </w:rPr>
        <w:t xml:space="preserve">” </w:t>
      </w:r>
      <w:r w:rsidR="00556BFB">
        <w:rPr>
          <w:rFonts w:ascii="Lucida Sans Unicode" w:hAnsi="Lucida Sans Unicode"/>
        </w:rPr>
        <w:t>Has</w:t>
      </w:r>
      <w:r>
        <w:rPr>
          <w:rFonts w:ascii="Lucida Sans Unicode" w:hAnsi="Lucida Sans Unicode"/>
        </w:rPr>
        <w:t xml:space="preserve"> Been Developed By </w:t>
      </w:r>
      <w:r w:rsidR="00556BFB">
        <w:rPr>
          <w:rFonts w:ascii="Lucida Sans Unicode" w:hAnsi="Lucida Sans Unicode"/>
        </w:rPr>
        <w:t>the</w:t>
      </w:r>
      <w:r>
        <w:rPr>
          <w:rFonts w:ascii="Lucida Sans Unicode" w:hAnsi="Lucida Sans Unicode"/>
        </w:rPr>
        <w:t xml:space="preserve"> Individual Member</w:t>
      </w:r>
    </w:p>
    <w:p w:rsidR="00D418C1" w:rsidRDefault="00D418C1" w:rsidP="00D418C1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  <w:b/>
          <w:bCs/>
        </w:rPr>
        <w:t xml:space="preserve">MANJUNATH M </w:t>
      </w:r>
      <w:r>
        <w:rPr>
          <w:rFonts w:ascii="Lucida Sans Unicode" w:hAnsi="Lucida Sans Unicode"/>
        </w:rPr>
        <w:t>for the partial fulfilment of the requirements for the 5</w:t>
      </w:r>
      <w:r w:rsidRPr="00D418C1">
        <w:rPr>
          <w:rFonts w:ascii="Lucida Sans Unicode" w:hAnsi="Lucida Sans Unicode"/>
          <w:vertAlign w:val="superscript"/>
        </w:rPr>
        <w:t>th</w:t>
      </w:r>
      <w:r>
        <w:rPr>
          <w:rFonts w:ascii="Lucida Sans Unicode" w:hAnsi="Lucida Sans Unicode"/>
        </w:rPr>
        <w:t xml:space="preserve"> </w:t>
      </w:r>
    </w:p>
    <w:p w:rsidR="00D418C1" w:rsidRDefault="00D418C1" w:rsidP="00D418C1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 xml:space="preserve">Semester </w:t>
      </w:r>
      <w:r w:rsidR="00556BFB">
        <w:rPr>
          <w:rFonts w:ascii="Lucida Sans Unicode" w:hAnsi="Lucida Sans Unicode"/>
        </w:rPr>
        <w:t>of</w:t>
      </w:r>
      <w:r>
        <w:rPr>
          <w:rFonts w:ascii="Lucida Sans Unicode" w:hAnsi="Lucida Sans Unicode"/>
        </w:rPr>
        <w:t xml:space="preserve"> </w:t>
      </w:r>
      <w:r w:rsidR="00523D7A">
        <w:rPr>
          <w:rFonts w:ascii="Lucida Sans Unicode" w:hAnsi="Lucida Sans Unicode"/>
          <w:b/>
          <w:bCs/>
        </w:rPr>
        <w:t>BACHELOR OF COMPUTER APPLICATIONS</w:t>
      </w:r>
      <w:r w:rsidR="008835C2">
        <w:rPr>
          <w:rFonts w:ascii="Lucida Sans Unicode" w:hAnsi="Lucida Sans Unicode"/>
          <w:b/>
          <w:bCs/>
        </w:rPr>
        <w:t xml:space="preserve"> </w:t>
      </w:r>
      <w:r w:rsidR="00556BFB">
        <w:rPr>
          <w:rFonts w:ascii="Lucida Sans Unicode" w:hAnsi="Lucida Sans Unicode"/>
        </w:rPr>
        <w:t>by</w:t>
      </w:r>
      <w:r w:rsidR="008835C2">
        <w:rPr>
          <w:rFonts w:ascii="Lucida Sans Unicode" w:hAnsi="Lucida Sans Unicode"/>
        </w:rPr>
        <w:t xml:space="preserve"> </w:t>
      </w:r>
      <w:r w:rsidR="00556BFB">
        <w:rPr>
          <w:rFonts w:ascii="Lucida Sans Unicode" w:hAnsi="Lucida Sans Unicode"/>
        </w:rPr>
        <w:t>the</w:t>
      </w:r>
      <w:r w:rsidR="008835C2">
        <w:rPr>
          <w:rFonts w:ascii="Lucida Sans Unicode" w:hAnsi="Lucida Sans Unicode"/>
        </w:rPr>
        <w:t xml:space="preserve"> Bangalore</w:t>
      </w:r>
    </w:p>
    <w:p w:rsidR="008835C2" w:rsidRDefault="008835C2" w:rsidP="00D418C1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 xml:space="preserve">University </w:t>
      </w:r>
      <w:r w:rsidR="00556BFB">
        <w:rPr>
          <w:rFonts w:ascii="Lucida Sans Unicode" w:hAnsi="Lucida Sans Unicode"/>
        </w:rPr>
        <w:t>during</w:t>
      </w:r>
      <w:r>
        <w:rPr>
          <w:rFonts w:ascii="Lucida Sans Unicode" w:hAnsi="Lucida Sans Unicode"/>
        </w:rPr>
        <w:t xml:space="preserve"> </w:t>
      </w:r>
      <w:r w:rsidR="00556BFB">
        <w:rPr>
          <w:rFonts w:ascii="Lucida Sans Unicode" w:hAnsi="Lucida Sans Unicode"/>
        </w:rPr>
        <w:t>the</w:t>
      </w:r>
      <w:r>
        <w:rPr>
          <w:rFonts w:ascii="Lucida Sans Unicode" w:hAnsi="Lucida Sans Unicode"/>
        </w:rPr>
        <w:t xml:space="preserve"> Academic Year 2014-2015.</w:t>
      </w:r>
    </w:p>
    <w:p w:rsidR="008835C2" w:rsidRDefault="008835C2" w:rsidP="00D418C1">
      <w:pPr>
        <w:ind w:left="720" w:firstLine="720"/>
        <w:rPr>
          <w:rFonts w:ascii="Lucida Sans Unicode" w:hAnsi="Lucida Sans Unicode"/>
        </w:rPr>
      </w:pPr>
    </w:p>
    <w:p w:rsidR="008835C2" w:rsidRDefault="00556BFB" w:rsidP="00D418C1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>Further, The</w:t>
      </w:r>
      <w:r w:rsidR="008835C2">
        <w:rPr>
          <w:rFonts w:ascii="Lucida Sans Unicode" w:hAnsi="Lucida Sans Unicode"/>
        </w:rPr>
        <w:t xml:space="preserve"> Matter </w:t>
      </w:r>
      <w:r>
        <w:rPr>
          <w:rFonts w:ascii="Lucida Sans Unicode" w:hAnsi="Lucida Sans Unicode"/>
        </w:rPr>
        <w:t>for</w:t>
      </w:r>
      <w:r w:rsidR="008835C2">
        <w:rPr>
          <w:rFonts w:ascii="Lucida Sans Unicode" w:hAnsi="Lucida Sans Unicode"/>
        </w:rPr>
        <w:t xml:space="preserve"> Embodied in The Dissertation has not been submitted</w:t>
      </w:r>
    </w:p>
    <w:p w:rsidR="008835C2" w:rsidRDefault="008835C2" w:rsidP="00D418C1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 xml:space="preserve">Previously by anybody for the award of any degree or diploma to any other </w:t>
      </w:r>
    </w:p>
    <w:p w:rsidR="008835C2" w:rsidRDefault="008835C2" w:rsidP="00D418C1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>University.</w:t>
      </w:r>
    </w:p>
    <w:p w:rsidR="008835C2" w:rsidRDefault="008835C2" w:rsidP="00D418C1">
      <w:pPr>
        <w:ind w:left="720" w:firstLine="720"/>
        <w:rPr>
          <w:rFonts w:ascii="Lucida Sans Unicode" w:hAnsi="Lucida Sans Unicode"/>
        </w:rPr>
      </w:pPr>
    </w:p>
    <w:p w:rsidR="008835C2" w:rsidRDefault="008835C2" w:rsidP="00D418C1">
      <w:pPr>
        <w:ind w:left="720" w:firstLine="720"/>
        <w:rPr>
          <w:rFonts w:ascii="Lucida Sans Unicode" w:hAnsi="Lucida Sans Unicode"/>
        </w:rPr>
      </w:pPr>
    </w:p>
    <w:p w:rsidR="008835C2" w:rsidRDefault="008835C2" w:rsidP="00D418C1">
      <w:pPr>
        <w:ind w:left="720" w:firstLine="720"/>
        <w:rPr>
          <w:rFonts w:ascii="Lucida Sans Unicode" w:hAnsi="Lucida Sans Unicode"/>
        </w:rPr>
      </w:pPr>
    </w:p>
    <w:p w:rsidR="008835C2" w:rsidRDefault="008835C2" w:rsidP="00D418C1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>DATE:</w:t>
      </w:r>
    </w:p>
    <w:p w:rsidR="008835C2" w:rsidRPr="008835C2" w:rsidRDefault="008835C2" w:rsidP="00D418C1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>PLACE</w:t>
      </w:r>
      <w:r w:rsidR="00556BFB">
        <w:rPr>
          <w:rFonts w:ascii="Lucida Sans Unicode" w:hAnsi="Lucida Sans Unicode"/>
        </w:rPr>
        <w:t>: BANGALORE</w:t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MANJUNATH M</w:t>
      </w:r>
    </w:p>
    <w:p w:rsidR="00D418C1" w:rsidRPr="00D418C1" w:rsidRDefault="00D418C1" w:rsidP="00836A89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</w:p>
    <w:p w:rsidR="00AB38C3" w:rsidRDefault="00AB38C3" w:rsidP="00AB38C3">
      <w:pPr>
        <w:rPr>
          <w:rFonts w:ascii="Age" w:hAnsi="Age"/>
          <w:sz w:val="44"/>
          <w:szCs w:val="44"/>
          <w:u w:val="single"/>
        </w:rPr>
      </w:pPr>
    </w:p>
    <w:p w:rsidR="00AB38C3" w:rsidRDefault="00AB38C3" w:rsidP="00AB38C3">
      <w:pPr>
        <w:rPr>
          <w:rFonts w:ascii="Age" w:hAnsi="Age"/>
          <w:sz w:val="44"/>
          <w:szCs w:val="44"/>
          <w:u w:val="single"/>
        </w:rPr>
      </w:pPr>
    </w:p>
    <w:p w:rsidR="00AB38C3" w:rsidRDefault="00AB38C3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823B19" w:rsidRDefault="00823B19" w:rsidP="009621A5"/>
    <w:p w:rsidR="00C15E0B" w:rsidRDefault="00C15E0B" w:rsidP="00823B19">
      <w:pPr>
        <w:jc w:val="center"/>
        <w:rPr>
          <w:rFonts w:ascii="Age" w:hAnsi="Age"/>
          <w:color w:val="4BACC6" w:themeColor="accent5"/>
          <w:sz w:val="44"/>
          <w:szCs w:val="44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23B19" w:rsidRPr="00823B19" w:rsidRDefault="00823B19" w:rsidP="00912A9A">
      <w:pPr>
        <w:jc w:val="center"/>
        <w:rPr>
          <w:rFonts w:ascii="Age" w:hAnsi="Age"/>
          <w:color w:val="4BACC6" w:themeColor="accent5"/>
          <w:sz w:val="44"/>
          <w:szCs w:val="44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23B19">
        <w:rPr>
          <w:rFonts w:ascii="Age" w:hAnsi="Age"/>
          <w:color w:val="4BACC6" w:themeColor="accent5"/>
          <w:sz w:val="44"/>
          <w:szCs w:val="44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ACKNOWLEDGEMENT</w:t>
      </w:r>
    </w:p>
    <w:p w:rsidR="00823B19" w:rsidRDefault="00823B19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690143" w:rsidRDefault="00690143" w:rsidP="00912A9A">
      <w:pPr>
        <w:jc w:val="center"/>
        <w:rPr>
          <w:rFonts w:ascii="Age" w:hAnsi="Age"/>
          <w:sz w:val="40"/>
          <w:szCs w:val="40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90143" w:rsidRDefault="00690143" w:rsidP="00912A9A">
      <w:pPr>
        <w:jc w:val="center"/>
        <w:rPr>
          <w:rFonts w:ascii="Age" w:hAnsi="Age"/>
          <w:sz w:val="40"/>
          <w:szCs w:val="40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90143" w:rsidRDefault="00690143" w:rsidP="00912A9A">
      <w:pPr>
        <w:jc w:val="center"/>
        <w:rPr>
          <w:rFonts w:ascii="Age" w:hAnsi="Age"/>
          <w:sz w:val="40"/>
          <w:szCs w:val="40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90143" w:rsidRDefault="00690143" w:rsidP="00912A9A">
      <w:pPr>
        <w:jc w:val="center"/>
        <w:rPr>
          <w:rFonts w:ascii="Age" w:hAnsi="Age"/>
          <w:sz w:val="40"/>
          <w:szCs w:val="40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90143" w:rsidRDefault="00690143" w:rsidP="00912A9A">
      <w:pPr>
        <w:jc w:val="center"/>
        <w:rPr>
          <w:rFonts w:ascii="Age" w:hAnsi="Age"/>
          <w:sz w:val="40"/>
          <w:szCs w:val="40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90143" w:rsidRDefault="00690143" w:rsidP="00912A9A">
      <w:pPr>
        <w:jc w:val="center"/>
        <w:rPr>
          <w:rFonts w:ascii="Age" w:hAnsi="Age"/>
          <w:sz w:val="40"/>
          <w:szCs w:val="40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12A9A" w:rsidRDefault="00912A9A" w:rsidP="00912A9A">
      <w:pPr>
        <w:jc w:val="center"/>
        <w:rPr>
          <w:rFonts w:ascii="Age" w:hAnsi="Age"/>
          <w:sz w:val="40"/>
          <w:szCs w:val="40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12A9A">
        <w:rPr>
          <w:rFonts w:ascii="Age" w:hAnsi="Age"/>
          <w:sz w:val="40"/>
          <w:szCs w:val="40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ACKNOWLEDGEMENT</w:t>
      </w:r>
    </w:p>
    <w:p w:rsidR="00912A9A" w:rsidRDefault="00912A9A" w:rsidP="00912A9A">
      <w:pPr>
        <w:rPr>
          <w:rFonts w:ascii="Lucida Sans Unicode" w:hAnsi="Lucida Sans Unicode"/>
        </w:rPr>
      </w:pPr>
      <w:r>
        <w:tab/>
      </w:r>
      <w:r>
        <w:tab/>
      </w:r>
      <w:r>
        <w:rPr>
          <w:rFonts w:ascii="Lucida Sans Unicode" w:hAnsi="Lucida Sans Unicode"/>
        </w:rPr>
        <w:t>We Extend Our Gratitude towards our Head Of The BCA Department</w:t>
      </w:r>
      <w:r w:rsidR="00052E16">
        <w:rPr>
          <w:rFonts w:ascii="Lucida Sans Unicode" w:hAnsi="Lucida Sans Unicode"/>
        </w:rPr>
        <w:t xml:space="preserve"> And</w:t>
      </w:r>
    </w:p>
    <w:p w:rsidR="00912A9A" w:rsidRDefault="00052E16" w:rsidP="00912A9A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 w:rsidR="00912A9A">
        <w:rPr>
          <w:rFonts w:ascii="Lucida Sans Unicode" w:hAnsi="Lucida Sans Unicode"/>
        </w:rPr>
        <w:t xml:space="preserve">Our Project Guide Prof. MALLINATH for his valuable guidance </w:t>
      </w:r>
      <w:r>
        <w:rPr>
          <w:rFonts w:ascii="Lucida Sans Unicode" w:hAnsi="Lucida Sans Unicode"/>
        </w:rPr>
        <w:t>throughout</w:t>
      </w:r>
    </w:p>
    <w:p w:rsidR="00052E16" w:rsidRDefault="00052E16" w:rsidP="00912A9A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The Course Of This Project.</w:t>
      </w:r>
    </w:p>
    <w:p w:rsidR="00052E16" w:rsidRDefault="00052E16" w:rsidP="00912A9A">
      <w:pPr>
        <w:rPr>
          <w:rFonts w:ascii="Lucida Sans Unicode" w:hAnsi="Lucida Sans Unicode"/>
        </w:rPr>
      </w:pPr>
    </w:p>
    <w:p w:rsidR="00052E16" w:rsidRDefault="00052E16" w:rsidP="00912A9A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I Am Thankful to each and every person who Has Helped In The Successful</w:t>
      </w:r>
    </w:p>
    <w:p w:rsidR="00052E16" w:rsidRDefault="00052E16" w:rsidP="00912A9A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Completion Of This Project.</w:t>
      </w:r>
    </w:p>
    <w:p w:rsidR="00052E16" w:rsidRDefault="00052E16" w:rsidP="00912A9A">
      <w:pPr>
        <w:rPr>
          <w:rFonts w:ascii="Lucida Sans Unicode" w:hAnsi="Lucida Sans Unicode"/>
        </w:rPr>
      </w:pPr>
    </w:p>
    <w:p w:rsidR="00052E16" w:rsidRDefault="00052E16" w:rsidP="00912A9A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Thankfully</w:t>
      </w:r>
      <w:r w:rsidR="005566B2">
        <w:rPr>
          <w:rFonts w:ascii="Lucida Sans Unicode" w:hAnsi="Lucida Sans Unicode"/>
        </w:rPr>
        <w:t>,</w:t>
      </w:r>
    </w:p>
    <w:p w:rsidR="00052E16" w:rsidRPr="00176965" w:rsidRDefault="00052E16" w:rsidP="00912A9A">
      <w:p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 w:rsidRPr="00176965">
        <w:rPr>
          <w:rFonts w:ascii="Lucida Sans Unicode" w:hAnsi="Lucida Sans Unicode"/>
          <w:b/>
          <w:bCs/>
        </w:rPr>
        <w:t>MANJUNATH M</w:t>
      </w:r>
    </w:p>
    <w:p w:rsidR="00052E16" w:rsidRPr="00912A9A" w:rsidRDefault="00052E16" w:rsidP="00912A9A">
      <w:pPr>
        <w:rPr>
          <w:rFonts w:ascii="Lucida Sans Unicode" w:hAnsi="Lucida Sans Unicode"/>
        </w:rPr>
      </w:pPr>
    </w:p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912A9A" w:rsidRDefault="00912A9A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B56F9E" w:rsidRDefault="00B56F9E" w:rsidP="009621A5"/>
    <w:p w:rsidR="00B56F9E" w:rsidRDefault="00B56F9E" w:rsidP="009621A5"/>
    <w:p w:rsidR="00B56F9E" w:rsidRDefault="00B56F9E" w:rsidP="009621A5"/>
    <w:p w:rsidR="00B56F9E" w:rsidRDefault="00B56F9E" w:rsidP="009621A5"/>
    <w:p w:rsidR="00B56F9E" w:rsidRDefault="00B56F9E" w:rsidP="009621A5"/>
    <w:p w:rsidR="00B56F9E" w:rsidRDefault="00B56F9E" w:rsidP="009621A5"/>
    <w:p w:rsidR="00B56F9E" w:rsidRDefault="00B56F9E" w:rsidP="009621A5"/>
    <w:p w:rsidR="00B56F9E" w:rsidRDefault="00B56F9E" w:rsidP="009621A5"/>
    <w:p w:rsidR="00B56F9E" w:rsidRDefault="00B56F9E" w:rsidP="009621A5"/>
    <w:p w:rsidR="00B56F9E" w:rsidRDefault="00B56F9E" w:rsidP="009621A5"/>
    <w:p w:rsidR="00B56F9E" w:rsidRDefault="00B56F9E" w:rsidP="009621A5"/>
    <w:p w:rsidR="00B56F9E" w:rsidRDefault="00B56F9E" w:rsidP="009621A5"/>
    <w:p w:rsidR="00B56F9E" w:rsidRDefault="00B56F9E" w:rsidP="009621A5"/>
    <w:p w:rsidR="00B56F9E" w:rsidRDefault="00B56F9E" w:rsidP="009621A5"/>
    <w:p w:rsidR="00B56F9E" w:rsidRDefault="00B56F9E" w:rsidP="009621A5"/>
    <w:p w:rsidR="00B56F9E" w:rsidRPr="00B56F9E" w:rsidRDefault="00B56F9E" w:rsidP="009621A5">
      <w:pPr>
        <w:rPr>
          <w:rFonts w:ascii="Age" w:hAnsi="Age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56F9E" w:rsidRPr="00B56F9E" w:rsidRDefault="00B56F9E" w:rsidP="009621A5">
      <w:pPr>
        <w:rPr>
          <w:rFonts w:ascii="Age" w:hAnsi="Age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56F9E" w:rsidRPr="00B56F9E" w:rsidRDefault="00B56F9E" w:rsidP="00B56F9E">
      <w:pPr>
        <w:jc w:val="center"/>
        <w:rPr>
          <w:rFonts w:ascii="Age" w:hAnsi="Age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56F9E">
        <w:rPr>
          <w:rFonts w:ascii="Age" w:hAnsi="Age"/>
          <w:sz w:val="72"/>
          <w:szCs w:val="72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CONTENTS</w:t>
      </w:r>
    </w:p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714FE4" w:rsidRDefault="00714FE4" w:rsidP="009621A5"/>
    <w:p w:rsidR="00621102" w:rsidRDefault="00621102" w:rsidP="009621A5"/>
    <w:p w:rsidR="00690143" w:rsidRDefault="00690143" w:rsidP="00F84417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F84417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CA564B">
      <w:pPr>
        <w:rPr>
          <w:rFonts w:ascii="Age" w:hAnsi="Age"/>
          <w:sz w:val="44"/>
          <w:szCs w:val="44"/>
          <w:u w:val="single"/>
        </w:rPr>
      </w:pPr>
    </w:p>
    <w:p w:rsidR="00CA564B" w:rsidRDefault="00CA564B" w:rsidP="00CA564B">
      <w:pPr>
        <w:rPr>
          <w:rFonts w:ascii="Age" w:hAnsi="Age"/>
          <w:sz w:val="44"/>
          <w:szCs w:val="44"/>
          <w:u w:val="single"/>
        </w:rPr>
      </w:pPr>
    </w:p>
    <w:p w:rsidR="00CA564B" w:rsidRDefault="00CA564B" w:rsidP="00CA564B">
      <w:pPr>
        <w:rPr>
          <w:rFonts w:ascii="Age" w:hAnsi="Age"/>
          <w:sz w:val="44"/>
          <w:szCs w:val="44"/>
          <w:u w:val="single"/>
        </w:rPr>
      </w:pPr>
    </w:p>
    <w:p w:rsidR="00CA564B" w:rsidRDefault="00CA564B" w:rsidP="00CA564B">
      <w:pPr>
        <w:rPr>
          <w:rFonts w:ascii="Age" w:hAnsi="Age"/>
          <w:sz w:val="44"/>
          <w:szCs w:val="44"/>
          <w:u w:val="single"/>
        </w:rPr>
      </w:pPr>
    </w:p>
    <w:p w:rsidR="00CA564B" w:rsidRDefault="00CA564B" w:rsidP="00CA564B">
      <w:pPr>
        <w:rPr>
          <w:rFonts w:ascii="Age" w:hAnsi="Age"/>
          <w:sz w:val="44"/>
          <w:szCs w:val="44"/>
          <w:u w:val="single"/>
        </w:rPr>
      </w:pPr>
    </w:p>
    <w:p w:rsidR="00CA564B" w:rsidRDefault="00CA564B" w:rsidP="00CA564B">
      <w:pPr>
        <w:rPr>
          <w:rFonts w:ascii="Age" w:hAnsi="Age"/>
          <w:sz w:val="44"/>
          <w:szCs w:val="44"/>
          <w:u w:val="single"/>
        </w:rPr>
      </w:pPr>
    </w:p>
    <w:p w:rsidR="00690143" w:rsidRDefault="00690143" w:rsidP="00F84417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F84417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F84417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F84417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F84417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F84417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F84417">
      <w:pPr>
        <w:jc w:val="center"/>
        <w:rPr>
          <w:rFonts w:ascii="Age" w:hAnsi="Age"/>
          <w:sz w:val="44"/>
          <w:szCs w:val="44"/>
          <w:u w:val="single"/>
        </w:rPr>
      </w:pPr>
    </w:p>
    <w:p w:rsidR="00690143" w:rsidRDefault="00690143" w:rsidP="00F84417">
      <w:pPr>
        <w:jc w:val="center"/>
        <w:rPr>
          <w:rFonts w:ascii="Age" w:hAnsi="Age"/>
          <w:sz w:val="44"/>
          <w:szCs w:val="44"/>
          <w:u w:val="single"/>
        </w:rPr>
      </w:pPr>
    </w:p>
    <w:p w:rsidR="00621102" w:rsidRDefault="00621102" w:rsidP="00F84417">
      <w:pPr>
        <w:jc w:val="center"/>
        <w:rPr>
          <w:rFonts w:ascii="Age" w:hAnsi="Age"/>
          <w:sz w:val="44"/>
          <w:szCs w:val="44"/>
          <w:u w:val="single"/>
        </w:rPr>
      </w:pPr>
      <w:r w:rsidRPr="00621102">
        <w:rPr>
          <w:rFonts w:ascii="Age" w:hAnsi="Age"/>
          <w:sz w:val="44"/>
          <w:szCs w:val="44"/>
          <w:u w:val="single"/>
        </w:rPr>
        <w:t>CONTENTS</w:t>
      </w:r>
    </w:p>
    <w:p w:rsidR="00621102" w:rsidRDefault="00621102" w:rsidP="00621102">
      <w:pPr>
        <w:rPr>
          <w:rFonts w:ascii="Age" w:hAnsi="Age"/>
          <w:sz w:val="44"/>
          <w:szCs w:val="44"/>
        </w:rPr>
      </w:pPr>
      <w:r>
        <w:rPr>
          <w:rFonts w:ascii="Age" w:hAnsi="Age"/>
          <w:sz w:val="44"/>
          <w:szCs w:val="44"/>
        </w:rPr>
        <w:tab/>
      </w:r>
    </w:p>
    <w:p w:rsidR="00C958F6" w:rsidRPr="008A6685" w:rsidRDefault="00CC3F67" w:rsidP="005A5B4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SY</w:t>
      </w:r>
      <w:r w:rsidR="004D0BE4" w:rsidRPr="008A6685">
        <w:rPr>
          <w:rFonts w:asciiTheme="minorHAnsi" w:hAnsiTheme="minorHAnsi" w:cstheme="minorHAnsi"/>
          <w:b/>
          <w:bCs/>
          <w:sz w:val="28"/>
          <w:szCs w:val="28"/>
        </w:rPr>
        <w:t>NOPSIS</w:t>
      </w:r>
    </w:p>
    <w:p w:rsidR="00C958F6" w:rsidRPr="008A6685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C958F6" w:rsidRPr="008A6685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5A5B4A" w:rsidRPr="008A6685" w:rsidRDefault="005A5B4A" w:rsidP="005A5B4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A6685">
        <w:rPr>
          <w:rFonts w:asciiTheme="minorHAnsi" w:hAnsiTheme="minorHAnsi" w:cstheme="minorHAnsi"/>
          <w:b/>
          <w:bCs/>
          <w:sz w:val="28"/>
          <w:szCs w:val="28"/>
        </w:rPr>
        <w:t>AIM</w:t>
      </w:r>
    </w:p>
    <w:p w:rsidR="005A5B4A" w:rsidRPr="008A6685" w:rsidRDefault="005A5B4A" w:rsidP="005A5B4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C958F6" w:rsidRPr="008A6685" w:rsidRDefault="00C958F6" w:rsidP="005A5B4A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5A5B4A" w:rsidRPr="008A6685" w:rsidRDefault="005A5B4A" w:rsidP="005A5B4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A6685">
        <w:rPr>
          <w:rFonts w:asciiTheme="minorHAnsi" w:hAnsiTheme="minorHAnsi" w:cstheme="minorHAnsi"/>
          <w:b/>
          <w:bCs/>
          <w:sz w:val="28"/>
          <w:szCs w:val="28"/>
        </w:rPr>
        <w:t>SYSTEM REQUIREMENTS</w:t>
      </w:r>
    </w:p>
    <w:p w:rsidR="005A5B4A" w:rsidRPr="008A6685" w:rsidRDefault="005A5B4A" w:rsidP="005A5B4A">
      <w:pPr>
        <w:pStyle w:val="ListParagraph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:rsidR="00C958F6" w:rsidRPr="008A6685" w:rsidRDefault="00C958F6" w:rsidP="005A5B4A">
      <w:pPr>
        <w:pStyle w:val="ListParagraph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:rsidR="005A5B4A" w:rsidRPr="008A6685" w:rsidRDefault="005A5B4A" w:rsidP="005A5B4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A6685">
        <w:rPr>
          <w:rFonts w:asciiTheme="minorHAnsi" w:hAnsiTheme="minorHAnsi" w:cstheme="minorHAnsi"/>
          <w:b/>
          <w:bCs/>
          <w:sz w:val="28"/>
          <w:szCs w:val="28"/>
        </w:rPr>
        <w:t>INTRODUCTION TO SOFTWARE</w:t>
      </w:r>
    </w:p>
    <w:p w:rsidR="005A5B4A" w:rsidRPr="008A6685" w:rsidRDefault="005A5B4A" w:rsidP="005A5B4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:rsidR="00C958F6" w:rsidRPr="008A6685" w:rsidRDefault="00C958F6" w:rsidP="005A5B4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:rsidR="005A5B4A" w:rsidRPr="008A6685" w:rsidRDefault="005A5B4A" w:rsidP="005A5B4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A6685">
        <w:rPr>
          <w:rFonts w:asciiTheme="minorHAnsi" w:hAnsiTheme="minorHAnsi" w:cstheme="minorHAnsi"/>
          <w:b/>
          <w:bCs/>
          <w:sz w:val="28"/>
          <w:szCs w:val="28"/>
        </w:rPr>
        <w:t>OVERVIEW OF THE SOFTWARE</w:t>
      </w:r>
    </w:p>
    <w:p w:rsidR="005A5B4A" w:rsidRPr="008A6685" w:rsidRDefault="005A5B4A" w:rsidP="005A5B4A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:rsidR="00C958F6" w:rsidRPr="008A6685" w:rsidRDefault="005A5B4A" w:rsidP="00C958F6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A6685">
        <w:rPr>
          <w:rFonts w:asciiTheme="minorHAnsi" w:hAnsiTheme="minorHAnsi" w:cstheme="minorHAnsi"/>
          <w:b/>
          <w:bCs/>
          <w:sz w:val="28"/>
          <w:szCs w:val="28"/>
        </w:rPr>
        <w:t>ABOUT VISUAL BASIC 6.0</w:t>
      </w:r>
    </w:p>
    <w:p w:rsidR="004D0BE4" w:rsidRPr="008A6685" w:rsidRDefault="004D0BE4" w:rsidP="005A5B4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A6685">
        <w:rPr>
          <w:rFonts w:asciiTheme="minorHAnsi" w:hAnsiTheme="minorHAnsi" w:cstheme="minorHAnsi"/>
          <w:b/>
          <w:bCs/>
          <w:sz w:val="28"/>
          <w:szCs w:val="28"/>
        </w:rPr>
        <w:t>ABOUT MCROSOFT ACCESS</w:t>
      </w:r>
    </w:p>
    <w:p w:rsidR="00C958F6" w:rsidRPr="008A6685" w:rsidRDefault="00C958F6" w:rsidP="00C958F6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:rsidR="00C958F6" w:rsidRPr="008A6685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F86913" w:rsidRPr="008A6685" w:rsidRDefault="00F86913" w:rsidP="00F86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A6685">
        <w:rPr>
          <w:rFonts w:asciiTheme="minorHAnsi" w:hAnsiTheme="minorHAnsi" w:cstheme="minorHAnsi"/>
          <w:b/>
          <w:bCs/>
          <w:sz w:val="28"/>
          <w:szCs w:val="28"/>
        </w:rPr>
        <w:t>E-R DIAGRAM</w:t>
      </w:r>
    </w:p>
    <w:p w:rsidR="00C958F6" w:rsidRPr="008A6685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C958F6" w:rsidRPr="008A6685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F86913" w:rsidRPr="008A6685" w:rsidRDefault="00F86913" w:rsidP="00F86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A6685">
        <w:rPr>
          <w:rFonts w:asciiTheme="minorHAnsi" w:hAnsiTheme="minorHAnsi" w:cstheme="minorHAnsi"/>
          <w:b/>
          <w:bCs/>
          <w:sz w:val="28"/>
          <w:szCs w:val="28"/>
        </w:rPr>
        <w:t>DATABASE STRUCTURES</w:t>
      </w:r>
    </w:p>
    <w:p w:rsidR="00C958F6" w:rsidRPr="008A6685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C958F6" w:rsidRPr="008A6685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F86913" w:rsidRPr="008A6685" w:rsidRDefault="00F86913" w:rsidP="00F86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A6685">
        <w:rPr>
          <w:rFonts w:asciiTheme="minorHAnsi" w:hAnsiTheme="minorHAnsi" w:cstheme="minorHAnsi"/>
          <w:b/>
          <w:bCs/>
          <w:sz w:val="28"/>
          <w:szCs w:val="28"/>
        </w:rPr>
        <w:t>FORMS</w:t>
      </w:r>
    </w:p>
    <w:p w:rsidR="00C958F6" w:rsidRPr="008A6685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C958F6" w:rsidRPr="008A6685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F86913" w:rsidRPr="008A6685" w:rsidRDefault="00F86913" w:rsidP="00F86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A6685">
        <w:rPr>
          <w:rFonts w:asciiTheme="minorHAnsi" w:hAnsiTheme="minorHAnsi" w:cstheme="minorHAnsi"/>
          <w:b/>
          <w:bCs/>
          <w:sz w:val="28"/>
          <w:szCs w:val="28"/>
        </w:rPr>
        <w:t>SOURCE CODE</w:t>
      </w:r>
    </w:p>
    <w:p w:rsidR="00C958F6" w:rsidRPr="008A6685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C958F6" w:rsidRPr="008A6685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F86913" w:rsidRPr="008A6685" w:rsidRDefault="00F86913" w:rsidP="00F86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A6685">
        <w:rPr>
          <w:rFonts w:asciiTheme="minorHAnsi" w:hAnsiTheme="minorHAnsi" w:cstheme="minorHAnsi"/>
          <w:b/>
          <w:bCs/>
          <w:sz w:val="28"/>
          <w:szCs w:val="28"/>
        </w:rPr>
        <w:t>TEST CASE AND TESTING</w:t>
      </w:r>
    </w:p>
    <w:p w:rsidR="00C958F6" w:rsidRPr="008A6685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C958F6" w:rsidRPr="008A6685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F86913" w:rsidRPr="008A6685" w:rsidRDefault="00F86913" w:rsidP="00F86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A6685">
        <w:rPr>
          <w:rFonts w:asciiTheme="minorHAnsi" w:hAnsiTheme="minorHAnsi" w:cstheme="minorHAnsi"/>
          <w:b/>
          <w:bCs/>
          <w:sz w:val="28"/>
          <w:szCs w:val="28"/>
        </w:rPr>
        <w:t>CONCLUSION</w:t>
      </w:r>
    </w:p>
    <w:p w:rsidR="00C958F6" w:rsidRDefault="00C958F6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6685" w:rsidRPr="008A6685" w:rsidRDefault="008A6685" w:rsidP="00C958F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F86913" w:rsidRDefault="00F86913" w:rsidP="00F8691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8A6685">
        <w:rPr>
          <w:rFonts w:asciiTheme="minorHAnsi" w:hAnsiTheme="minorHAnsi" w:cstheme="minorHAnsi"/>
          <w:b/>
          <w:bCs/>
          <w:sz w:val="28"/>
          <w:szCs w:val="28"/>
        </w:rPr>
        <w:t>BIBLIOGRAPHY</w:t>
      </w:r>
    </w:p>
    <w:p w:rsidR="00CF5B3F" w:rsidRDefault="00CF5B3F" w:rsidP="00CF5B3F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CF5B3F" w:rsidRDefault="00CF5B3F" w:rsidP="00CF5B3F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CF5B3F" w:rsidRDefault="00CF5B3F" w:rsidP="00CF5B3F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CF5B3F" w:rsidRDefault="00CF5B3F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8A1D48" w:rsidRDefault="008A1D48" w:rsidP="008A1D48">
      <w:pPr>
        <w:jc w:val="center"/>
        <w:rPr>
          <w:rFonts w:ascii="Age" w:hAnsi="Age" w:cstheme="minorHAnsi"/>
          <w:bCs/>
          <w:sz w:val="56"/>
          <w:szCs w:val="56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1763B" w:rsidRDefault="0091763B" w:rsidP="008A1D48">
      <w:pPr>
        <w:jc w:val="center"/>
        <w:rPr>
          <w:rFonts w:ascii="Age" w:hAnsi="Age" w:cstheme="minorHAnsi"/>
          <w:bCs/>
          <w:sz w:val="56"/>
          <w:szCs w:val="56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1763B" w:rsidRDefault="0091763B" w:rsidP="008A1D48">
      <w:pPr>
        <w:jc w:val="center"/>
        <w:rPr>
          <w:rFonts w:ascii="Age" w:hAnsi="Age" w:cstheme="minorHAnsi"/>
          <w:bCs/>
          <w:sz w:val="56"/>
          <w:szCs w:val="56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1763B" w:rsidRDefault="0091763B" w:rsidP="008A1D48">
      <w:pPr>
        <w:jc w:val="center"/>
        <w:rPr>
          <w:rFonts w:ascii="Age" w:hAnsi="Age" w:cstheme="minorHAnsi"/>
          <w:bCs/>
          <w:sz w:val="56"/>
          <w:szCs w:val="56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A1D48" w:rsidRDefault="008A1D48" w:rsidP="008A1D48">
      <w:pPr>
        <w:jc w:val="center"/>
        <w:rPr>
          <w:rFonts w:ascii="Age" w:hAnsi="Age" w:cstheme="minorHAnsi"/>
          <w:bCs/>
          <w:sz w:val="56"/>
          <w:szCs w:val="56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A1D48">
        <w:rPr>
          <w:rFonts w:ascii="Age" w:hAnsi="Age" w:cstheme="minorHAnsi"/>
          <w:bCs/>
          <w:sz w:val="56"/>
          <w:szCs w:val="56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SYNOPSIS</w:t>
      </w:r>
    </w:p>
    <w:p w:rsidR="00CA3B73" w:rsidRDefault="00CA3B73" w:rsidP="008A1D48">
      <w:pPr>
        <w:jc w:val="center"/>
        <w:rPr>
          <w:rFonts w:ascii="Age" w:hAnsi="Age" w:cstheme="minorHAnsi"/>
          <w:bCs/>
          <w:sz w:val="56"/>
          <w:szCs w:val="56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3B73" w:rsidRDefault="00CA3B73" w:rsidP="008A1D48">
      <w:pPr>
        <w:jc w:val="center"/>
        <w:rPr>
          <w:rFonts w:ascii="Age" w:hAnsi="Age" w:cstheme="minorHAnsi"/>
          <w:bCs/>
          <w:sz w:val="56"/>
          <w:szCs w:val="56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3B73" w:rsidRDefault="00CA3B73" w:rsidP="008A1D48">
      <w:pPr>
        <w:jc w:val="center"/>
        <w:rPr>
          <w:rFonts w:ascii="Age" w:hAnsi="Age" w:cstheme="minorHAnsi"/>
          <w:bCs/>
          <w:sz w:val="56"/>
          <w:szCs w:val="56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3B73" w:rsidRDefault="00CA3B73" w:rsidP="008A1D48">
      <w:pPr>
        <w:jc w:val="center"/>
        <w:rPr>
          <w:rFonts w:ascii="Age" w:hAnsi="Age" w:cstheme="minorHAnsi"/>
          <w:bCs/>
          <w:sz w:val="56"/>
          <w:szCs w:val="56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3B73" w:rsidRDefault="00CA3B73" w:rsidP="008A1D48">
      <w:pPr>
        <w:jc w:val="center"/>
        <w:rPr>
          <w:rFonts w:ascii="Age" w:hAnsi="Age" w:cstheme="minorHAnsi"/>
          <w:bCs/>
          <w:sz w:val="56"/>
          <w:szCs w:val="56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3B73" w:rsidRDefault="00CA3B73" w:rsidP="008A1D48">
      <w:pPr>
        <w:jc w:val="center"/>
        <w:rPr>
          <w:rFonts w:ascii="Age" w:hAnsi="Age" w:cstheme="minorHAnsi"/>
          <w:bCs/>
          <w:sz w:val="56"/>
          <w:szCs w:val="56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3B73" w:rsidRDefault="00CA3B73" w:rsidP="008A1D48">
      <w:pPr>
        <w:jc w:val="center"/>
        <w:rPr>
          <w:rFonts w:ascii="Age" w:hAnsi="Age" w:cstheme="minorHAnsi"/>
          <w:bCs/>
          <w:sz w:val="56"/>
          <w:szCs w:val="56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3B73" w:rsidRDefault="00CA3B73" w:rsidP="008A1D48">
      <w:pPr>
        <w:jc w:val="center"/>
        <w:rPr>
          <w:rFonts w:ascii="Age" w:hAnsi="Age" w:cstheme="minorHAnsi"/>
          <w:bCs/>
          <w:sz w:val="56"/>
          <w:szCs w:val="56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3B73" w:rsidRDefault="00CA3B73" w:rsidP="008A1D48">
      <w:pPr>
        <w:jc w:val="center"/>
        <w:rPr>
          <w:rFonts w:ascii="Age" w:hAnsi="Age" w:cstheme="minorHAnsi"/>
          <w:bCs/>
          <w:sz w:val="56"/>
          <w:szCs w:val="56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64EDE" w:rsidRDefault="00E64EDE" w:rsidP="008A1D48">
      <w:pPr>
        <w:jc w:val="center"/>
        <w:rPr>
          <w:rFonts w:ascii="Age" w:hAnsi="Age" w:cstheme="minorHAnsi"/>
          <w:bCs/>
          <w:sz w:val="56"/>
          <w:szCs w:val="56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64EDE" w:rsidRDefault="00E64EDE" w:rsidP="008A1D48">
      <w:pPr>
        <w:jc w:val="center"/>
        <w:rPr>
          <w:rFonts w:ascii="Age" w:hAnsi="Age" w:cstheme="minorHAnsi"/>
          <w:bCs/>
          <w:sz w:val="56"/>
          <w:szCs w:val="56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A3B73" w:rsidRDefault="00CA3B73" w:rsidP="008A1D48">
      <w:pPr>
        <w:jc w:val="center"/>
        <w:rPr>
          <w:rFonts w:ascii="Age" w:hAnsi="Age" w:cstheme="minorHAnsi"/>
          <w:bCs/>
          <w:sz w:val="56"/>
          <w:szCs w:val="56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A3B73">
        <w:rPr>
          <w:rFonts w:ascii="Age" w:hAnsi="Age" w:cstheme="minorHAnsi"/>
          <w:bCs/>
          <w:sz w:val="56"/>
          <w:szCs w:val="56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SYNOPSIS</w:t>
      </w:r>
    </w:p>
    <w:p w:rsidR="007E1A81" w:rsidRDefault="007E1A81" w:rsidP="00CA3B73">
      <w:pPr>
        <w:rPr>
          <w:rFonts w:ascii="Lucida Sans Unicode" w:hAnsi="Lucida Sans Unicode"/>
        </w:rPr>
      </w:pPr>
      <w:r>
        <w:tab/>
      </w:r>
      <w:r>
        <w:tab/>
      </w:r>
      <w:r>
        <w:rPr>
          <w:rFonts w:ascii="Lucida Sans Unicode" w:hAnsi="Lucida Sans Unicode"/>
        </w:rPr>
        <w:t xml:space="preserve">The Implementation of computers in each and every field of life made the </w:t>
      </w:r>
    </w:p>
    <w:p w:rsidR="00CA3B73" w:rsidRDefault="007E1A81" w:rsidP="007E1A81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 xml:space="preserve">Life much easier. The work became more efficient, accurate &amp; less complex.  </w:t>
      </w:r>
    </w:p>
    <w:p w:rsidR="007E1A81" w:rsidRDefault="007E1A81" w:rsidP="007E1A81">
      <w:pPr>
        <w:ind w:left="720" w:firstLine="720"/>
        <w:rPr>
          <w:rFonts w:ascii="Lucida Sans Unicode" w:hAnsi="Lucida Sans Unicode"/>
        </w:rPr>
      </w:pPr>
    </w:p>
    <w:p w:rsidR="007E1A81" w:rsidRDefault="007E1A81" w:rsidP="007E1A81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>Our Project Comes Under The category Of Application Programs in Which We</w:t>
      </w:r>
    </w:p>
    <w:p w:rsidR="007E1A81" w:rsidRDefault="007E1A81" w:rsidP="007E1A81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>Trues to reduce the human efforts in “COLLEGE MANAGEMENT” and creating</w:t>
      </w:r>
    </w:p>
    <w:p w:rsidR="007E1A81" w:rsidRDefault="007E1A81" w:rsidP="007E1A81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>Smooth flow of work.</w:t>
      </w:r>
    </w:p>
    <w:p w:rsidR="003019F8" w:rsidRDefault="003019F8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3019F8">
      <w:pPr>
        <w:ind w:left="720" w:firstLine="720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720" w:firstLine="720"/>
        <w:jc w:val="center"/>
        <w:rPr>
          <w:rFonts w:ascii="Lucida Sans Unicode" w:hAnsi="Lucida Sans Unicode"/>
        </w:rPr>
      </w:pPr>
    </w:p>
    <w:p w:rsidR="00F26183" w:rsidRDefault="00F26183" w:rsidP="00F26183">
      <w:pPr>
        <w:ind w:left="5040" w:firstLine="720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60C64" w:rsidRDefault="00F60C64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60C64" w:rsidRDefault="00F60C64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60C64" w:rsidRDefault="00F60C64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60C64" w:rsidRDefault="00F60C64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26183" w:rsidRDefault="00F26183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26183"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AIM</w:t>
      </w:r>
    </w:p>
    <w:p w:rsidR="00CF494C" w:rsidRDefault="00CF494C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F494C" w:rsidRDefault="00CF494C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F494C" w:rsidRDefault="00CF494C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F494C" w:rsidRDefault="00CF494C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F494C" w:rsidRDefault="00CF494C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F494C" w:rsidRDefault="00CF494C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F494C" w:rsidRDefault="00CF494C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F494C" w:rsidRDefault="00CF494C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F494C" w:rsidRDefault="00CF494C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F494C" w:rsidRDefault="00CF494C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F494C" w:rsidRDefault="00CF494C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F494C" w:rsidRDefault="00CF494C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F494C" w:rsidRDefault="00CF494C" w:rsidP="00F26183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41ECB" w:rsidRDefault="00141ECB" w:rsidP="00F26183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41ECB" w:rsidRDefault="00141ECB" w:rsidP="00F26183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41ECB" w:rsidRDefault="00141ECB" w:rsidP="00F26183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F494C" w:rsidRDefault="00CF494C" w:rsidP="00F26183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F494C"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AIM</w:t>
      </w:r>
    </w:p>
    <w:p w:rsidR="00CF494C" w:rsidRDefault="00CF494C" w:rsidP="00B63A5F">
      <w:pPr>
        <w:rPr>
          <w:rFonts w:ascii="Lucida Sans Unicode" w:hAnsi="Lucida Sans Unicode"/>
        </w:rPr>
      </w:pPr>
      <w:r>
        <w:tab/>
      </w:r>
      <w:r>
        <w:tab/>
      </w:r>
      <w:r w:rsidR="00B63A5F">
        <w:rPr>
          <w:rFonts w:ascii="Lucida Sans Unicode" w:hAnsi="Lucida Sans Unicode"/>
        </w:rPr>
        <w:t>The Aim of This Project Is to Computerize the recording, Processing and</w:t>
      </w:r>
    </w:p>
    <w:p w:rsidR="00B63A5F" w:rsidRDefault="00B63A5F" w:rsidP="00B63A5F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Documentation of student data in college.</w:t>
      </w:r>
    </w:p>
    <w:p w:rsidR="00141ECB" w:rsidRDefault="00141ECB" w:rsidP="00B63A5F">
      <w:pPr>
        <w:rPr>
          <w:rFonts w:ascii="Lucida Sans Unicode" w:hAnsi="Lucida Sans Unicode"/>
        </w:rPr>
      </w:pPr>
    </w:p>
    <w:p w:rsidR="00141ECB" w:rsidRDefault="00141ECB" w:rsidP="00B63A5F">
      <w:pPr>
        <w:rPr>
          <w:rFonts w:ascii="Lucida Sans Unicode" w:hAnsi="Lucida Sans Unicode"/>
        </w:rPr>
      </w:pPr>
    </w:p>
    <w:p w:rsidR="00141ECB" w:rsidRDefault="00141ECB" w:rsidP="00B63A5F">
      <w:pPr>
        <w:rPr>
          <w:rFonts w:ascii="Lucida Sans Unicode" w:hAnsi="Lucida Sans Unicode"/>
        </w:rPr>
      </w:pPr>
    </w:p>
    <w:p w:rsidR="00141ECB" w:rsidRDefault="00141ECB" w:rsidP="00B63A5F">
      <w:pPr>
        <w:rPr>
          <w:rFonts w:ascii="Lucida Sans Unicode" w:hAnsi="Lucida Sans Unicode"/>
        </w:rPr>
      </w:pPr>
    </w:p>
    <w:p w:rsidR="00141ECB" w:rsidRDefault="00141ECB" w:rsidP="00B63A5F">
      <w:pPr>
        <w:rPr>
          <w:rFonts w:ascii="Lucida Sans Unicode" w:hAnsi="Lucida Sans Unicode"/>
        </w:rPr>
      </w:pPr>
    </w:p>
    <w:p w:rsidR="00141ECB" w:rsidRDefault="00141ECB" w:rsidP="00B63A5F">
      <w:pPr>
        <w:rPr>
          <w:rFonts w:ascii="Lucida Sans Unicode" w:hAnsi="Lucida Sans Unicode"/>
        </w:rPr>
      </w:pPr>
    </w:p>
    <w:p w:rsidR="00141ECB" w:rsidRDefault="00141ECB" w:rsidP="00B63A5F">
      <w:pPr>
        <w:rPr>
          <w:rFonts w:ascii="Lucida Sans Unicode" w:hAnsi="Lucida Sans Unicode"/>
        </w:rPr>
      </w:pPr>
    </w:p>
    <w:p w:rsidR="00141ECB" w:rsidRDefault="00141ECB" w:rsidP="00B63A5F">
      <w:pPr>
        <w:rPr>
          <w:rFonts w:ascii="Lucida Sans Unicode" w:hAnsi="Lucida Sans Unicode"/>
        </w:rPr>
      </w:pPr>
    </w:p>
    <w:p w:rsidR="00141ECB" w:rsidRDefault="00141ECB" w:rsidP="00B63A5F">
      <w:pPr>
        <w:rPr>
          <w:rFonts w:ascii="Lucida Sans Unicode" w:hAnsi="Lucida Sans Unicode"/>
        </w:rPr>
      </w:pPr>
    </w:p>
    <w:p w:rsidR="00B63A5F" w:rsidRDefault="00B63A5F" w:rsidP="00B63A5F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</w:p>
    <w:p w:rsidR="002A4C26" w:rsidRDefault="002A4C26" w:rsidP="00B63A5F">
      <w:pPr>
        <w:rPr>
          <w:rFonts w:ascii="Lucida Sans Unicode" w:hAnsi="Lucida Sans Unicode"/>
        </w:rPr>
      </w:pPr>
    </w:p>
    <w:p w:rsidR="002A4C26" w:rsidRDefault="002A4C26" w:rsidP="00B63A5F">
      <w:pPr>
        <w:rPr>
          <w:rFonts w:ascii="Lucida Sans Unicode" w:hAnsi="Lucida Sans Unicode"/>
        </w:rPr>
      </w:pPr>
    </w:p>
    <w:p w:rsidR="002A4C26" w:rsidRDefault="002A4C26" w:rsidP="00B63A5F">
      <w:pPr>
        <w:rPr>
          <w:rFonts w:ascii="Lucida Sans Unicode" w:hAnsi="Lucida Sans Unicode"/>
        </w:rPr>
      </w:pPr>
    </w:p>
    <w:p w:rsidR="002A4C26" w:rsidRDefault="002A4C26" w:rsidP="00B63A5F">
      <w:pPr>
        <w:rPr>
          <w:rFonts w:ascii="Lucida Sans Unicode" w:hAnsi="Lucida Sans Unicode"/>
        </w:rPr>
      </w:pPr>
    </w:p>
    <w:p w:rsidR="002A4C26" w:rsidRDefault="002A4C26" w:rsidP="00B63A5F">
      <w:pPr>
        <w:rPr>
          <w:rFonts w:ascii="Lucida Sans Unicode" w:hAnsi="Lucida Sans Unicode"/>
        </w:rPr>
      </w:pPr>
    </w:p>
    <w:p w:rsidR="002A4C26" w:rsidRDefault="002A4C26" w:rsidP="00B63A5F">
      <w:pPr>
        <w:rPr>
          <w:rFonts w:ascii="Lucida Sans Unicode" w:hAnsi="Lucida Sans Unicode"/>
        </w:rPr>
      </w:pPr>
    </w:p>
    <w:p w:rsidR="002A4C26" w:rsidRDefault="002A4C26" w:rsidP="00B63A5F">
      <w:pPr>
        <w:rPr>
          <w:rFonts w:ascii="Lucida Sans Unicode" w:hAnsi="Lucida Sans Unicode"/>
        </w:rPr>
      </w:pPr>
    </w:p>
    <w:p w:rsidR="002A4C26" w:rsidRDefault="002A4C26" w:rsidP="00B63A5F">
      <w:pPr>
        <w:rPr>
          <w:rFonts w:ascii="Lucida Sans Unicode" w:hAnsi="Lucida Sans Unicode"/>
        </w:rPr>
      </w:pPr>
    </w:p>
    <w:p w:rsidR="002A4C26" w:rsidRDefault="002A4C26" w:rsidP="00B63A5F">
      <w:pPr>
        <w:rPr>
          <w:rFonts w:ascii="Lucida Sans Unicode" w:hAnsi="Lucida Sans Unicode"/>
        </w:rPr>
      </w:pPr>
    </w:p>
    <w:p w:rsidR="002A4C26" w:rsidRDefault="002A4C26" w:rsidP="00B63A5F">
      <w:pPr>
        <w:rPr>
          <w:rFonts w:ascii="Lucida Sans Unicode" w:hAnsi="Lucida Sans Unicode"/>
        </w:rPr>
      </w:pPr>
    </w:p>
    <w:p w:rsidR="002A4C26" w:rsidRDefault="002A4C26" w:rsidP="00B63A5F">
      <w:pPr>
        <w:rPr>
          <w:rFonts w:ascii="Lucida Sans Unicode" w:hAnsi="Lucida Sans Unicode"/>
        </w:rPr>
      </w:pPr>
    </w:p>
    <w:p w:rsidR="009B59E2" w:rsidRDefault="009B59E2" w:rsidP="00B63A5F">
      <w:pPr>
        <w:rPr>
          <w:rFonts w:ascii="Lucida Sans Unicode" w:hAnsi="Lucida Sans Unicode"/>
        </w:rPr>
      </w:pPr>
    </w:p>
    <w:p w:rsidR="009B59E2" w:rsidRDefault="009B59E2" w:rsidP="00B63A5F">
      <w:pPr>
        <w:rPr>
          <w:rFonts w:ascii="Lucida Sans Unicode" w:hAnsi="Lucida Sans Unicode"/>
        </w:rPr>
      </w:pPr>
    </w:p>
    <w:p w:rsidR="009B59E2" w:rsidRDefault="009B59E2" w:rsidP="00B63A5F">
      <w:pPr>
        <w:rPr>
          <w:rFonts w:ascii="Lucida Sans Unicode" w:hAnsi="Lucida Sans Unicode"/>
        </w:rPr>
      </w:pPr>
    </w:p>
    <w:p w:rsidR="009B59E2" w:rsidRDefault="009B59E2" w:rsidP="00B63A5F">
      <w:pPr>
        <w:rPr>
          <w:rFonts w:ascii="Lucida Sans Unicode" w:hAnsi="Lucida Sans Unicode"/>
        </w:rPr>
      </w:pPr>
    </w:p>
    <w:p w:rsidR="009B59E2" w:rsidRDefault="009B59E2" w:rsidP="00B63A5F">
      <w:pPr>
        <w:rPr>
          <w:rFonts w:ascii="Lucida Sans Unicode" w:hAnsi="Lucida Sans Unicode"/>
        </w:rPr>
      </w:pPr>
    </w:p>
    <w:p w:rsidR="009B59E2" w:rsidRDefault="009B59E2" w:rsidP="00B63A5F">
      <w:pPr>
        <w:rPr>
          <w:rFonts w:ascii="Lucida Sans Unicode" w:hAnsi="Lucida Sans Unicode"/>
        </w:rPr>
      </w:pPr>
    </w:p>
    <w:p w:rsidR="009B59E2" w:rsidRDefault="009B59E2" w:rsidP="00B63A5F">
      <w:pPr>
        <w:rPr>
          <w:rFonts w:ascii="Lucida Sans Unicode" w:hAnsi="Lucida Sans Unicode"/>
        </w:rPr>
      </w:pPr>
    </w:p>
    <w:p w:rsidR="009B59E2" w:rsidRDefault="009B59E2" w:rsidP="00B63A5F">
      <w:pPr>
        <w:rPr>
          <w:rFonts w:ascii="Lucida Sans Unicode" w:hAnsi="Lucida Sans Unicode"/>
        </w:rPr>
      </w:pPr>
    </w:p>
    <w:p w:rsidR="009B59E2" w:rsidRDefault="009B59E2" w:rsidP="00B63A5F">
      <w:pPr>
        <w:rPr>
          <w:rFonts w:ascii="Lucida Sans Unicode" w:hAnsi="Lucida Sans Unicode"/>
        </w:rPr>
      </w:pPr>
    </w:p>
    <w:p w:rsidR="009B59E2" w:rsidRDefault="009B59E2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B59E2" w:rsidRDefault="009B59E2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B59E2" w:rsidRPr="007A5B24" w:rsidRDefault="009B59E2" w:rsidP="009B59E2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6356D" w:rsidRDefault="0086356D" w:rsidP="007A5B24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6356D" w:rsidRDefault="0086356D" w:rsidP="007A5B24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6356D" w:rsidRDefault="0086356D" w:rsidP="007A5B24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6356D" w:rsidRDefault="0086356D" w:rsidP="007A5B24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6356D" w:rsidRDefault="0086356D" w:rsidP="007A5B24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7A5B24" w:rsidRPr="007A5B24" w:rsidRDefault="007A5B24" w:rsidP="007A5B24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A5B24"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 REQUIREMENTS</w:t>
      </w:r>
    </w:p>
    <w:p w:rsidR="00B14E7A" w:rsidRDefault="00B14E7A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4E7A" w:rsidRDefault="00B14E7A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4E7A" w:rsidRDefault="00B14E7A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4E7A" w:rsidRDefault="00B14E7A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4E7A" w:rsidRDefault="00B14E7A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4E7A" w:rsidRDefault="00B14E7A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4E7A" w:rsidRDefault="00B14E7A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4E7A" w:rsidRDefault="00B14E7A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C5F18" w:rsidRDefault="00CC5F18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C5F18" w:rsidRDefault="00CC5F18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14E7A" w:rsidRDefault="00CC5F18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5F18"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 REQUIREMENTS</w:t>
      </w:r>
    </w:p>
    <w:p w:rsidR="00BA3EDE" w:rsidRDefault="00BA3EDE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A3EDE" w:rsidRPr="00360FF2" w:rsidRDefault="00BA3EDE" w:rsidP="00BA3ED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60FF2">
        <w:rPr>
          <w:rFonts w:asciiTheme="majorHAnsi" w:hAnsiTheme="majorHAnsi" w:cstheme="majorHAnsi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Software Requirements :</w:t>
      </w:r>
    </w:p>
    <w:p w:rsidR="00BA3EDE" w:rsidRPr="00185B21" w:rsidRDefault="00BA3EDE" w:rsidP="00BA3EDE">
      <w:pPr>
        <w:pStyle w:val="ListParagraph"/>
        <w:numPr>
          <w:ilvl w:val="0"/>
          <w:numId w:val="5"/>
        </w:numPr>
        <w:rPr>
          <w:rFonts w:ascii="Lucida Sans Unicode" w:hAnsi="Lucida Sans Unicode"/>
          <w:b/>
          <w:bCs/>
          <w:sz w:val="28"/>
          <w:szCs w:val="28"/>
        </w:rPr>
      </w:pPr>
      <w:r w:rsidRPr="00185B21">
        <w:rPr>
          <w:rFonts w:ascii="Lucida Sans Unicode" w:hAnsi="Lucida Sans Unicode"/>
          <w:b/>
          <w:bCs/>
          <w:sz w:val="28"/>
          <w:szCs w:val="28"/>
        </w:rPr>
        <w:t>Operating Systems</w:t>
      </w:r>
    </w:p>
    <w:p w:rsidR="00BA3EDE" w:rsidRPr="00185B21" w:rsidRDefault="00BA3EDE" w:rsidP="00BA3EDE">
      <w:pPr>
        <w:pStyle w:val="ListParagraph"/>
        <w:numPr>
          <w:ilvl w:val="0"/>
          <w:numId w:val="6"/>
        </w:numPr>
        <w:rPr>
          <w:rFonts w:ascii="Lucida Sans Unicode" w:hAnsi="Lucida Sans Unicode"/>
        </w:rPr>
      </w:pPr>
      <w:r w:rsidRPr="00185B21">
        <w:rPr>
          <w:rFonts w:ascii="Lucida Sans Unicode" w:hAnsi="Lucida Sans Unicode"/>
        </w:rPr>
        <w:t>Windows 98</w:t>
      </w:r>
    </w:p>
    <w:p w:rsidR="00BA3EDE" w:rsidRPr="00185B21" w:rsidRDefault="00BA3EDE" w:rsidP="00BA3EDE">
      <w:pPr>
        <w:pStyle w:val="ListParagraph"/>
        <w:numPr>
          <w:ilvl w:val="0"/>
          <w:numId w:val="6"/>
        </w:numPr>
        <w:rPr>
          <w:rFonts w:ascii="Lucida Sans Unicode" w:hAnsi="Lucida Sans Unicode"/>
        </w:rPr>
      </w:pPr>
      <w:r w:rsidRPr="00185B21">
        <w:rPr>
          <w:rFonts w:ascii="Lucida Sans Unicode" w:hAnsi="Lucida Sans Unicode"/>
        </w:rPr>
        <w:t>Windows XP (</w:t>
      </w:r>
      <w:r w:rsidR="002230B8" w:rsidRPr="00185B21">
        <w:rPr>
          <w:rFonts w:ascii="Lucida Sans Unicode" w:hAnsi="Lucida Sans Unicode"/>
        </w:rPr>
        <w:t>Up to</w:t>
      </w:r>
      <w:r w:rsidRPr="00185B21">
        <w:rPr>
          <w:rFonts w:ascii="Lucida Sans Unicode" w:hAnsi="Lucida Sans Unicode"/>
        </w:rPr>
        <w:t xml:space="preserve"> Service Pack 3)</w:t>
      </w:r>
    </w:p>
    <w:p w:rsidR="000F31E8" w:rsidRDefault="000F31E8" w:rsidP="000F31E8">
      <w:pPr>
        <w:pStyle w:val="ListParagraph"/>
        <w:ind w:left="4320"/>
        <w:rPr>
          <w:rFonts w:ascii="Lucida Sans Unicode" w:hAnsi="Lucida Sans Unicode"/>
          <w:b/>
          <w:bCs/>
          <w:sz w:val="28"/>
          <w:szCs w:val="28"/>
        </w:rPr>
      </w:pPr>
    </w:p>
    <w:p w:rsidR="00BA3EDE" w:rsidRPr="00185B21" w:rsidRDefault="00BA3EDE" w:rsidP="00BA3EDE">
      <w:pPr>
        <w:pStyle w:val="ListParagraph"/>
        <w:numPr>
          <w:ilvl w:val="0"/>
          <w:numId w:val="5"/>
        </w:numPr>
        <w:rPr>
          <w:rFonts w:ascii="Lucida Sans Unicode" w:hAnsi="Lucida Sans Unicode"/>
          <w:b/>
          <w:bCs/>
          <w:sz w:val="28"/>
          <w:szCs w:val="28"/>
        </w:rPr>
      </w:pPr>
      <w:r w:rsidRPr="00185B21">
        <w:rPr>
          <w:rFonts w:ascii="Lucida Sans Unicode" w:hAnsi="Lucida Sans Unicode"/>
          <w:b/>
          <w:bCs/>
          <w:sz w:val="28"/>
          <w:szCs w:val="28"/>
        </w:rPr>
        <w:t>Front End Tool :</w:t>
      </w:r>
    </w:p>
    <w:p w:rsidR="00BA3EDE" w:rsidRPr="00185B21" w:rsidRDefault="00BA3EDE" w:rsidP="00BA3EDE">
      <w:pPr>
        <w:pStyle w:val="ListParagraph"/>
        <w:numPr>
          <w:ilvl w:val="0"/>
          <w:numId w:val="7"/>
        </w:numPr>
        <w:rPr>
          <w:rFonts w:ascii="Lucida Sans Unicode" w:hAnsi="Lucida Sans Unicode"/>
        </w:rPr>
      </w:pPr>
      <w:r w:rsidRPr="00185B21">
        <w:rPr>
          <w:rFonts w:ascii="Lucida Sans Unicode" w:hAnsi="Lucida Sans Unicode"/>
        </w:rPr>
        <w:t>Microsoft Visual Basic 6.0 Enterprise Edition</w:t>
      </w:r>
    </w:p>
    <w:p w:rsidR="000F31E8" w:rsidRDefault="000F31E8" w:rsidP="000F31E8">
      <w:pPr>
        <w:pStyle w:val="ListParagraph"/>
        <w:ind w:left="4320"/>
        <w:rPr>
          <w:rFonts w:ascii="Lucida Sans Unicode" w:hAnsi="Lucida Sans Unicode"/>
          <w:b/>
          <w:bCs/>
          <w:sz w:val="28"/>
          <w:szCs w:val="28"/>
        </w:rPr>
      </w:pPr>
    </w:p>
    <w:p w:rsidR="00BA3EDE" w:rsidRPr="00185B21" w:rsidRDefault="00BA3EDE" w:rsidP="00BA3EDE">
      <w:pPr>
        <w:pStyle w:val="ListParagraph"/>
        <w:numPr>
          <w:ilvl w:val="0"/>
          <w:numId w:val="5"/>
        </w:numPr>
        <w:rPr>
          <w:rFonts w:ascii="Lucida Sans Unicode" w:hAnsi="Lucida Sans Unicode"/>
          <w:b/>
          <w:bCs/>
          <w:sz w:val="28"/>
          <w:szCs w:val="28"/>
        </w:rPr>
      </w:pPr>
      <w:r w:rsidRPr="00185B21">
        <w:rPr>
          <w:rFonts w:ascii="Lucida Sans Unicode" w:hAnsi="Lucida Sans Unicode"/>
          <w:b/>
          <w:bCs/>
          <w:sz w:val="28"/>
          <w:szCs w:val="28"/>
        </w:rPr>
        <w:t>Back End Tool :</w:t>
      </w:r>
    </w:p>
    <w:p w:rsidR="00360FF2" w:rsidRPr="00185B21" w:rsidRDefault="00360FF2" w:rsidP="00360FF2">
      <w:pPr>
        <w:pStyle w:val="ListParagraph"/>
        <w:numPr>
          <w:ilvl w:val="0"/>
          <w:numId w:val="7"/>
        </w:numPr>
        <w:rPr>
          <w:rFonts w:ascii="Lucida Sans Unicode" w:hAnsi="Lucida Sans Unicode"/>
        </w:rPr>
      </w:pPr>
      <w:r w:rsidRPr="00185B21">
        <w:rPr>
          <w:rFonts w:ascii="Lucida Sans Unicode" w:hAnsi="Lucida Sans Unicode"/>
        </w:rPr>
        <w:t>Microsoft Access</w:t>
      </w:r>
    </w:p>
    <w:p w:rsidR="00360FF2" w:rsidRDefault="00360FF2" w:rsidP="00360FF2">
      <w:pPr>
        <w:pStyle w:val="ListParagraph"/>
        <w:ind w:left="5100"/>
      </w:pPr>
    </w:p>
    <w:p w:rsidR="00360FF2" w:rsidRDefault="00360FF2" w:rsidP="00360FF2">
      <w:pPr>
        <w:pStyle w:val="ListParagraph"/>
        <w:ind w:left="5100"/>
      </w:pPr>
    </w:p>
    <w:p w:rsidR="00360FF2" w:rsidRDefault="00360FF2" w:rsidP="00360FF2">
      <w:pPr>
        <w:pStyle w:val="ListParagraph"/>
        <w:ind w:left="5100"/>
      </w:pPr>
    </w:p>
    <w:p w:rsidR="00360FF2" w:rsidRDefault="00360FF2" w:rsidP="00360FF2">
      <w:pPr>
        <w:pStyle w:val="ListParagraph"/>
        <w:ind w:left="5100"/>
      </w:pPr>
    </w:p>
    <w:p w:rsidR="00BA3EDE" w:rsidRPr="00360FF2" w:rsidRDefault="00360FF2" w:rsidP="00360FF2">
      <w:pPr>
        <w:pStyle w:val="ListParagraph"/>
        <w:numPr>
          <w:ilvl w:val="0"/>
          <w:numId w:val="4"/>
        </w:numPr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 w:cstheme="majorHAnsi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Hardware Requirements :</w:t>
      </w:r>
    </w:p>
    <w:p w:rsidR="00185B21" w:rsidRPr="00185B21" w:rsidRDefault="00185B21" w:rsidP="00185B21">
      <w:pPr>
        <w:pStyle w:val="ListParagraph"/>
        <w:ind w:left="4320"/>
        <w:rPr>
          <w:rFonts w:ascii="Lucida Sans Unicode" w:hAnsi="Lucida Sans Unicode"/>
        </w:rPr>
      </w:pPr>
    </w:p>
    <w:p w:rsidR="00360FF2" w:rsidRPr="00185B21" w:rsidRDefault="00046A19" w:rsidP="00046A19">
      <w:pPr>
        <w:pStyle w:val="ListParagraph"/>
        <w:numPr>
          <w:ilvl w:val="0"/>
          <w:numId w:val="5"/>
        </w:numPr>
        <w:rPr>
          <w:rFonts w:ascii="Lucida Sans Unicode" w:hAnsi="Lucida Sans Unicode"/>
        </w:rPr>
      </w:pPr>
      <w:r w:rsidRPr="00185B21">
        <w:rPr>
          <w:rFonts w:ascii="Lucida Sans Unicode" w:hAnsi="Lucida Sans Unicode"/>
        </w:rPr>
        <w:t>CPU : Dual Core</w:t>
      </w:r>
    </w:p>
    <w:p w:rsidR="00046A19" w:rsidRPr="00185B21" w:rsidRDefault="00046A19" w:rsidP="00046A19">
      <w:pPr>
        <w:pStyle w:val="ListParagraph"/>
        <w:numPr>
          <w:ilvl w:val="0"/>
          <w:numId w:val="5"/>
        </w:numPr>
        <w:rPr>
          <w:rFonts w:ascii="Lucida Sans Unicode" w:hAnsi="Lucida Sans Unicode"/>
        </w:rPr>
      </w:pPr>
      <w:r w:rsidRPr="00185B21">
        <w:rPr>
          <w:rFonts w:ascii="Lucida Sans Unicode" w:hAnsi="Lucida Sans Unicode"/>
        </w:rPr>
        <w:t>Memory : 512 MB +</w:t>
      </w:r>
    </w:p>
    <w:p w:rsidR="00046A19" w:rsidRPr="00185B21" w:rsidRDefault="00046A19" w:rsidP="00046A19">
      <w:pPr>
        <w:pStyle w:val="ListParagraph"/>
        <w:numPr>
          <w:ilvl w:val="0"/>
          <w:numId w:val="5"/>
        </w:numPr>
        <w:rPr>
          <w:rFonts w:ascii="Lucida Sans Unicode" w:hAnsi="Lucida Sans Unicode"/>
        </w:rPr>
      </w:pPr>
      <w:r w:rsidRPr="00185B21">
        <w:rPr>
          <w:rFonts w:ascii="Lucida Sans Unicode" w:hAnsi="Lucida Sans Unicode"/>
        </w:rPr>
        <w:t>Hard Disk : 50 GB</w:t>
      </w:r>
    </w:p>
    <w:p w:rsidR="00046A19" w:rsidRPr="00185B21" w:rsidRDefault="00046A19" w:rsidP="00046A19">
      <w:pPr>
        <w:pStyle w:val="ListParagraph"/>
        <w:numPr>
          <w:ilvl w:val="0"/>
          <w:numId w:val="5"/>
        </w:numPr>
        <w:rPr>
          <w:rFonts w:ascii="Lucida Sans Unicode" w:hAnsi="Lucida Sans Unicode"/>
        </w:rPr>
      </w:pPr>
      <w:r w:rsidRPr="00185B21">
        <w:rPr>
          <w:rFonts w:ascii="Lucida Sans Unicode" w:hAnsi="Lucida Sans Unicode"/>
        </w:rPr>
        <w:t>Printer : Dot Matrix 24 Pin, 180 Columns</w:t>
      </w:r>
    </w:p>
    <w:p w:rsidR="007E10F5" w:rsidRDefault="007E10F5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F7336" w:rsidRDefault="00BF7336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F7336" w:rsidRDefault="00BF7336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F7336" w:rsidRDefault="00BF7336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F7336" w:rsidRDefault="00BF7336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F7336" w:rsidRDefault="00BF7336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F7336" w:rsidRDefault="00BF7336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F7336" w:rsidRDefault="00BF7336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F7336" w:rsidRDefault="00BF7336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F7336" w:rsidRDefault="00BF7336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A6614" w:rsidRDefault="008A6614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A6614" w:rsidRDefault="008A6614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A6614" w:rsidRDefault="008A6614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A6614" w:rsidRDefault="008A6614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A6614" w:rsidRDefault="008A6614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A6614" w:rsidRDefault="008A6614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A6614" w:rsidRDefault="008A6614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A6614" w:rsidRDefault="008A6614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A6614" w:rsidRDefault="008A6614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A6614" w:rsidRDefault="008A6614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A6614" w:rsidRDefault="008A6614" w:rsidP="009B59E2">
      <w:pPr>
        <w:jc w:val="center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A6614" w:rsidRDefault="008A6614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A6614"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INTRODUCTION TO PROJECT</w:t>
      </w: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6865B7" w:rsidP="009B59E2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865B7"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INTRODUCTION TO PROJECT</w:t>
      </w:r>
    </w:p>
    <w:p w:rsidR="006865B7" w:rsidRDefault="006865B7" w:rsidP="006865B7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 xml:space="preserve">This Project Is Meant For Creating </w:t>
      </w:r>
      <w:r w:rsidR="00F67CEE">
        <w:rPr>
          <w:rFonts w:ascii="Lucida Sans Unicode" w:hAnsi="Lucida Sans Unicode"/>
        </w:rPr>
        <w:t>an</w:t>
      </w:r>
      <w:r>
        <w:rPr>
          <w:rFonts w:ascii="Lucida Sans Unicode" w:hAnsi="Lucida Sans Unicode"/>
        </w:rPr>
        <w:t xml:space="preserve"> Application Software to Do </w:t>
      </w:r>
      <w:r w:rsidR="00F67CEE">
        <w:rPr>
          <w:rFonts w:ascii="Lucida Sans Unicode" w:hAnsi="Lucida Sans Unicode"/>
        </w:rPr>
        <w:t>the</w:t>
      </w:r>
      <w:r>
        <w:rPr>
          <w:rFonts w:ascii="Lucida Sans Unicode" w:hAnsi="Lucida Sans Unicode"/>
        </w:rPr>
        <w:t xml:space="preserve"> Various</w:t>
      </w:r>
    </w:p>
    <w:p w:rsidR="006865B7" w:rsidRDefault="006865B7" w:rsidP="006865B7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College Management Tasks. It Covers Areas like Registering Student, Storing</w:t>
      </w:r>
    </w:p>
    <w:p w:rsidR="006865B7" w:rsidRDefault="006865B7" w:rsidP="006865B7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 xml:space="preserve">The Student Information, Updating Student Details, Keeping Track </w:t>
      </w:r>
      <w:r w:rsidR="00F67CEE">
        <w:rPr>
          <w:rFonts w:ascii="Lucida Sans Unicode" w:hAnsi="Lucida Sans Unicode"/>
        </w:rPr>
        <w:t>of</w:t>
      </w:r>
      <w:r>
        <w:rPr>
          <w:rFonts w:ascii="Lucida Sans Unicode" w:hAnsi="Lucida Sans Unicode"/>
        </w:rPr>
        <w:t xml:space="preserve"> Student</w:t>
      </w:r>
    </w:p>
    <w:p w:rsidR="006865B7" w:rsidRDefault="006865B7" w:rsidP="006865B7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Details, Collecting Fee and Keeping Track Of Fee</w:t>
      </w:r>
      <w:r w:rsidR="00E12864">
        <w:rPr>
          <w:rFonts w:ascii="Lucida Sans Unicode" w:hAnsi="Lucida Sans Unicode"/>
        </w:rPr>
        <w:t xml:space="preserve"> Collected in Order to Make </w:t>
      </w:r>
    </w:p>
    <w:p w:rsidR="00E12864" w:rsidRDefault="00E12864" w:rsidP="006865B7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Audits Easy, Managing Daily Attendance, Managing Student Scholarship Etc…</w:t>
      </w:r>
    </w:p>
    <w:p w:rsidR="00F67CEE" w:rsidRDefault="00F67CEE" w:rsidP="006865B7">
      <w:pPr>
        <w:rPr>
          <w:rFonts w:ascii="Lucida Sans Unicode" w:hAnsi="Lucida Sans Unicode"/>
        </w:rPr>
      </w:pPr>
    </w:p>
    <w:p w:rsidR="00F67CEE" w:rsidRDefault="00F67CEE" w:rsidP="006865B7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Enhanced Administrative Features and Enhanced Security for a Software And</w:t>
      </w:r>
    </w:p>
    <w:p w:rsidR="00F67CEE" w:rsidRDefault="00F67CEE" w:rsidP="006865B7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Database, Data Backup Facility, Internet browsing Facility for the One Click</w:t>
      </w:r>
    </w:p>
    <w:p w:rsidR="00956F6F" w:rsidRDefault="00F67CEE" w:rsidP="006865B7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WWW Connect &amp; Made Scholarship Registration easy.</w:t>
      </w: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4D2706">
      <w:pPr>
        <w:jc w:val="center"/>
        <w:rPr>
          <w:rFonts w:ascii="Lucida Sans Unicode" w:hAnsi="Lucida Sans Unicode"/>
        </w:rPr>
      </w:pPr>
    </w:p>
    <w:p w:rsidR="004D2706" w:rsidRDefault="004D2706" w:rsidP="004D2706">
      <w:pPr>
        <w:jc w:val="center"/>
        <w:rPr>
          <w:rFonts w:ascii="Lucida Sans Unicode" w:hAnsi="Lucida Sans Unicode"/>
        </w:rPr>
      </w:pPr>
    </w:p>
    <w:p w:rsidR="004D2706" w:rsidRDefault="004D2706" w:rsidP="004D2706">
      <w:pPr>
        <w:jc w:val="center"/>
        <w:rPr>
          <w:rFonts w:ascii="Lucida Sans Unicode" w:hAnsi="Lucida Sans Unicode"/>
        </w:rPr>
      </w:pPr>
    </w:p>
    <w:p w:rsidR="004D2706" w:rsidRDefault="004D2706" w:rsidP="004D2706">
      <w:pPr>
        <w:jc w:val="center"/>
        <w:rPr>
          <w:rFonts w:ascii="Lucida Sans Unicode" w:hAnsi="Lucida Sans Unicode"/>
        </w:rPr>
      </w:pPr>
    </w:p>
    <w:p w:rsidR="004D2706" w:rsidRDefault="004D2706" w:rsidP="004D2706">
      <w:pPr>
        <w:jc w:val="center"/>
        <w:rPr>
          <w:rFonts w:ascii="Lucida Sans Unicode" w:hAnsi="Lucida Sans Unicode"/>
        </w:rPr>
      </w:pPr>
    </w:p>
    <w:p w:rsidR="004D2706" w:rsidRDefault="004D2706" w:rsidP="004D2706">
      <w:pPr>
        <w:jc w:val="center"/>
        <w:rPr>
          <w:rFonts w:ascii="Lucida Sans Unicode" w:hAnsi="Lucida Sans Unicode"/>
        </w:rPr>
      </w:pPr>
    </w:p>
    <w:p w:rsidR="004D2706" w:rsidRDefault="004D2706" w:rsidP="004D2706">
      <w:pPr>
        <w:jc w:val="center"/>
        <w:rPr>
          <w:rFonts w:ascii="Lucida Sans Unicode" w:hAnsi="Lucida Sans Unicode"/>
        </w:rPr>
      </w:pPr>
    </w:p>
    <w:p w:rsidR="004D2706" w:rsidRDefault="004D2706" w:rsidP="004D2706">
      <w:pPr>
        <w:jc w:val="center"/>
        <w:rPr>
          <w:rFonts w:ascii="Lucida Sans Unicode" w:hAnsi="Lucida Sans Unicode"/>
        </w:rPr>
      </w:pPr>
    </w:p>
    <w:p w:rsidR="004D2706" w:rsidRDefault="004D2706" w:rsidP="004D2706">
      <w:pPr>
        <w:jc w:val="center"/>
        <w:rPr>
          <w:rFonts w:ascii="Lucida Sans Unicode" w:hAnsi="Lucida Sans Unicode"/>
        </w:rPr>
      </w:pPr>
    </w:p>
    <w:p w:rsidR="004D2706" w:rsidRDefault="004D2706" w:rsidP="004D2706">
      <w:pPr>
        <w:jc w:val="center"/>
        <w:rPr>
          <w:rFonts w:ascii="Lucida Sans Unicode" w:hAnsi="Lucida Sans Unicode"/>
        </w:rPr>
      </w:pPr>
    </w:p>
    <w:p w:rsidR="004D2706" w:rsidRDefault="004D2706" w:rsidP="004D2706">
      <w:pPr>
        <w:jc w:val="center"/>
        <w:rPr>
          <w:rFonts w:ascii="Lucida Sans Unicode" w:hAnsi="Lucida Sans Unicode"/>
        </w:rPr>
      </w:pPr>
    </w:p>
    <w:p w:rsidR="004D2706" w:rsidRDefault="004D2706" w:rsidP="004D2706">
      <w:pPr>
        <w:jc w:val="center"/>
        <w:rPr>
          <w:rFonts w:ascii="Lucida Sans Unicode" w:hAnsi="Lucida Sans Unicode"/>
        </w:rPr>
      </w:pPr>
    </w:p>
    <w:p w:rsidR="004D2706" w:rsidRDefault="004D2706" w:rsidP="004D2706">
      <w:pPr>
        <w:jc w:val="center"/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D2706" w:rsidRDefault="004D2706" w:rsidP="004D2706">
      <w:pPr>
        <w:jc w:val="center"/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31A77" w:rsidRDefault="00431A77" w:rsidP="004D2706">
      <w:pPr>
        <w:jc w:val="center"/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31A77" w:rsidRDefault="00431A77" w:rsidP="004D2706">
      <w:pPr>
        <w:jc w:val="center"/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81638" w:rsidRDefault="00881638" w:rsidP="004D2706">
      <w:pPr>
        <w:jc w:val="center"/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81638" w:rsidRDefault="00881638" w:rsidP="004D2706">
      <w:pPr>
        <w:jc w:val="center"/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81638" w:rsidRDefault="00881638" w:rsidP="004D2706">
      <w:pPr>
        <w:jc w:val="center"/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81638" w:rsidRDefault="00881638" w:rsidP="004D2706">
      <w:pPr>
        <w:jc w:val="center"/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81638" w:rsidRDefault="00881638" w:rsidP="004D2706">
      <w:pPr>
        <w:jc w:val="center"/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81638" w:rsidRDefault="00881638" w:rsidP="004D2706">
      <w:pPr>
        <w:jc w:val="center"/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F7026" w:rsidRDefault="009F7026" w:rsidP="004D2706">
      <w:pPr>
        <w:jc w:val="center"/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F7026" w:rsidRDefault="009F7026" w:rsidP="004D2706">
      <w:pPr>
        <w:jc w:val="center"/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D2706" w:rsidRPr="004D2706" w:rsidRDefault="004D2706" w:rsidP="004D2706">
      <w:pPr>
        <w:jc w:val="center"/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2706">
        <w:rPr>
          <w:rFonts w:ascii="Age" w:hAnsi="Age"/>
          <w:sz w:val="40"/>
          <w:szCs w:val="40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OVERVIEW OF THE PROJECT</w:t>
      </w:r>
    </w:p>
    <w:p w:rsidR="00956F6F" w:rsidRDefault="00956F6F" w:rsidP="006865B7">
      <w:pPr>
        <w:rPr>
          <w:rFonts w:ascii="Lucida Sans Unicode" w:hAnsi="Lucida Sans Unicode"/>
        </w:rPr>
      </w:pPr>
    </w:p>
    <w:p w:rsidR="004D2706" w:rsidRDefault="004D2706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956F6F" w:rsidRDefault="00956F6F" w:rsidP="006865B7">
      <w:pPr>
        <w:rPr>
          <w:rFonts w:ascii="Lucida Sans Unicode" w:hAnsi="Lucida Sans Unicode"/>
        </w:rPr>
      </w:pPr>
    </w:p>
    <w:p w:rsidR="00F67CEE" w:rsidRDefault="00F67CEE" w:rsidP="006865B7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 xml:space="preserve"> </w:t>
      </w:r>
    </w:p>
    <w:p w:rsidR="00C26C7F" w:rsidRDefault="00C26C7F">
      <w:pPr>
        <w:spacing w:after="200" w:line="276" w:lineRule="auto"/>
        <w:rPr>
          <w:rFonts w:ascii="Lucida Sans Unicode" w:hAnsi="Lucida Sans Unicode"/>
        </w:rPr>
      </w:pPr>
      <w:r>
        <w:rPr>
          <w:rFonts w:ascii="Lucida Sans Unicode" w:hAnsi="Lucida Sans Unicode"/>
        </w:rPr>
        <w:br w:type="page"/>
      </w:r>
    </w:p>
    <w:p w:rsidR="009F7026" w:rsidRDefault="009F7026" w:rsidP="00F8548E">
      <w:pPr>
        <w:jc w:val="center"/>
        <w:rPr>
          <w:rFonts w:ascii="Age" w:hAnsi="Age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F7026" w:rsidRDefault="009F7026" w:rsidP="00F8548E">
      <w:pPr>
        <w:jc w:val="center"/>
        <w:rPr>
          <w:rFonts w:ascii="Age" w:hAnsi="Age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865B7" w:rsidRDefault="00F8548E" w:rsidP="00F8548E">
      <w:pPr>
        <w:jc w:val="center"/>
        <w:rPr>
          <w:rFonts w:ascii="Age" w:hAnsi="Age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8548E">
        <w:rPr>
          <w:rFonts w:ascii="Age" w:hAnsi="Age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OVERVIEW OF THE SOFTWARE</w:t>
      </w:r>
    </w:p>
    <w:p w:rsidR="00F8548E" w:rsidRDefault="00F8548E" w:rsidP="00F8548E">
      <w:r>
        <w:rPr>
          <w:rFonts w:ascii="Age" w:hAnsi="Age"/>
        </w:rPr>
        <w:tab/>
      </w:r>
      <w:r>
        <w:t>.</w:t>
      </w:r>
    </w:p>
    <w:p w:rsidR="00F8548E" w:rsidRDefault="00F8548E" w:rsidP="00F8548E">
      <w:r>
        <w:t>.</w:t>
      </w:r>
    </w:p>
    <w:p w:rsidR="00F8548E" w:rsidRDefault="00F8548E" w:rsidP="00F8548E"/>
    <w:p w:rsidR="00F8548E" w:rsidRDefault="00F8548E" w:rsidP="00F8548E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 xml:space="preserve">In This Chapter We Present </w:t>
      </w:r>
      <w:r w:rsidR="00D9130F">
        <w:rPr>
          <w:rFonts w:ascii="Lucida Sans Unicode" w:hAnsi="Lucida Sans Unicode"/>
        </w:rPr>
        <w:t>a</w:t>
      </w:r>
      <w:r>
        <w:rPr>
          <w:rFonts w:ascii="Lucida Sans Unicode" w:hAnsi="Lucida Sans Unicode"/>
        </w:rPr>
        <w:t xml:space="preserve"> Review </w:t>
      </w:r>
      <w:r w:rsidR="00D9130F">
        <w:rPr>
          <w:rFonts w:ascii="Lucida Sans Unicode" w:hAnsi="Lucida Sans Unicode"/>
        </w:rPr>
        <w:t>of</w:t>
      </w:r>
      <w:r>
        <w:rPr>
          <w:rFonts w:ascii="Lucida Sans Unicode" w:hAnsi="Lucida Sans Unicode"/>
        </w:rPr>
        <w:t xml:space="preserve"> </w:t>
      </w:r>
      <w:r w:rsidR="00D9130F">
        <w:rPr>
          <w:rFonts w:ascii="Lucida Sans Unicode" w:hAnsi="Lucida Sans Unicode"/>
        </w:rPr>
        <w:t>the</w:t>
      </w:r>
      <w:r>
        <w:rPr>
          <w:rFonts w:ascii="Lucida Sans Unicode" w:hAnsi="Lucida Sans Unicode"/>
        </w:rPr>
        <w:t xml:space="preserve"> Software Used While Implementing</w:t>
      </w:r>
    </w:p>
    <w:p w:rsidR="00F8548E" w:rsidRDefault="00F8548E" w:rsidP="00F8548E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 xml:space="preserve">The Project. The Software Is VISUAL BASIC 6.0 Enterprise Edition </w:t>
      </w:r>
      <w:r w:rsidR="00D9130F">
        <w:rPr>
          <w:rFonts w:ascii="Lucida Sans Unicode" w:hAnsi="Lucida Sans Unicode"/>
        </w:rPr>
        <w:t>as</w:t>
      </w:r>
      <w:r>
        <w:rPr>
          <w:rFonts w:ascii="Lucida Sans Unicode" w:hAnsi="Lucida Sans Unicode"/>
        </w:rPr>
        <w:t xml:space="preserve"> </w:t>
      </w:r>
      <w:r w:rsidR="00D9130F">
        <w:rPr>
          <w:rFonts w:ascii="Lucida Sans Unicode" w:hAnsi="Lucida Sans Unicode"/>
        </w:rPr>
        <w:t xml:space="preserve">Front End </w:t>
      </w:r>
    </w:p>
    <w:p w:rsidR="00D9130F" w:rsidRDefault="00D9130F" w:rsidP="00F8548E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>Tool and MS ACCESS as Back End. Thus We Will Take An Overlook On This Software.</w:t>
      </w:r>
    </w:p>
    <w:p w:rsidR="00D9130F" w:rsidRDefault="00D9130F" w:rsidP="00F8548E">
      <w:pPr>
        <w:ind w:left="720" w:firstLine="720"/>
        <w:rPr>
          <w:rFonts w:ascii="Lucida Sans Unicode" w:hAnsi="Lucida Sans Unicode"/>
        </w:rPr>
      </w:pPr>
    </w:p>
    <w:p w:rsidR="001E4D5F" w:rsidRDefault="001E4D5F" w:rsidP="00F8548E">
      <w:pPr>
        <w:ind w:left="720" w:firstLine="720"/>
        <w:rPr>
          <w:rFonts w:ascii="Lucida Sans Unicode" w:hAnsi="Lucida Sans Unicode"/>
        </w:rPr>
      </w:pPr>
    </w:p>
    <w:p w:rsidR="001E4D5F" w:rsidRDefault="001E4D5F" w:rsidP="00F8548E">
      <w:pPr>
        <w:ind w:left="720" w:firstLine="720"/>
        <w:rPr>
          <w:rFonts w:ascii="Lucida Sans Unicode" w:hAnsi="Lucida Sans Unicode"/>
        </w:rPr>
      </w:pPr>
    </w:p>
    <w:p w:rsidR="008E189A" w:rsidRDefault="008E189A" w:rsidP="00F8548E">
      <w:pPr>
        <w:ind w:left="720" w:firstLine="720"/>
        <w:rPr>
          <w:rFonts w:ascii="Lucida Sans Unicode" w:hAnsi="Lucida Sans Unicode"/>
        </w:rPr>
      </w:pPr>
    </w:p>
    <w:p w:rsidR="008E189A" w:rsidRDefault="008E189A" w:rsidP="00F8548E">
      <w:pPr>
        <w:ind w:left="720" w:firstLine="720"/>
        <w:rPr>
          <w:rFonts w:ascii="Lucida Sans Unicode" w:hAnsi="Lucida Sans Unicode"/>
        </w:rPr>
      </w:pPr>
    </w:p>
    <w:p w:rsidR="001E4D5F" w:rsidRDefault="00822FC5" w:rsidP="00F8548E">
      <w:pPr>
        <w:ind w:left="720" w:firstLine="720"/>
        <w:rPr>
          <w:rFonts w:ascii="Lucida Sans Unicode" w:hAnsi="Lucida Sans Unicode"/>
        </w:rPr>
      </w:pPr>
      <w:r>
        <w:rPr>
          <w:rFonts w:ascii="Lucida Sans Unicode" w:hAnsi="Lucida Sans Unicode"/>
        </w:rPr>
        <w:t>Mainly My</w:t>
      </w:r>
      <w:r w:rsidR="001E4D5F">
        <w:rPr>
          <w:rFonts w:ascii="Lucida Sans Unicode" w:hAnsi="Lucida Sans Unicode"/>
        </w:rPr>
        <w:t xml:space="preserve"> Project Is Having Following Modules.</w:t>
      </w:r>
    </w:p>
    <w:p w:rsidR="001E4D5F" w:rsidRDefault="001E4D5F" w:rsidP="00F8548E">
      <w:pPr>
        <w:ind w:left="720" w:firstLine="720"/>
        <w:rPr>
          <w:rFonts w:ascii="Lucida Sans Unicode" w:hAnsi="Lucida Sans Unicode"/>
        </w:rPr>
      </w:pPr>
    </w:p>
    <w:p w:rsidR="001E4D5F" w:rsidRDefault="001E4D5F" w:rsidP="001E4D5F">
      <w:pPr>
        <w:pStyle w:val="ListParagraph"/>
        <w:numPr>
          <w:ilvl w:val="0"/>
          <w:numId w:val="4"/>
        </w:numPr>
        <w:rPr>
          <w:rFonts w:ascii="Lucida Sans Unicode" w:hAnsi="Lucida Sans Unicode"/>
        </w:rPr>
      </w:pPr>
      <w:r w:rsidRPr="00F10C04">
        <w:rPr>
          <w:rFonts w:ascii="Lucida Sans Unicode" w:hAnsi="Lucida Sans Unicode"/>
        </w:rPr>
        <w:t>Login Form</w:t>
      </w:r>
    </w:p>
    <w:p w:rsidR="004F5F52" w:rsidRPr="00F10C04" w:rsidRDefault="004F5F52" w:rsidP="001E4D5F">
      <w:pPr>
        <w:pStyle w:val="ListParagraph"/>
        <w:numPr>
          <w:ilvl w:val="0"/>
          <w:numId w:val="4"/>
        </w:numPr>
        <w:rPr>
          <w:rFonts w:ascii="Lucida Sans Unicode" w:hAnsi="Lucida Sans Unicode"/>
        </w:rPr>
      </w:pPr>
      <w:r>
        <w:rPr>
          <w:rFonts w:ascii="Lucida Sans Unicode" w:hAnsi="Lucida Sans Unicode"/>
        </w:rPr>
        <w:t>User Log Intelligence</w:t>
      </w:r>
    </w:p>
    <w:p w:rsidR="001E4D5F" w:rsidRPr="00F10C04" w:rsidRDefault="001E4D5F" w:rsidP="001E4D5F">
      <w:pPr>
        <w:pStyle w:val="ListParagraph"/>
        <w:numPr>
          <w:ilvl w:val="0"/>
          <w:numId w:val="4"/>
        </w:numPr>
        <w:rPr>
          <w:rFonts w:ascii="Lucida Sans Unicode" w:hAnsi="Lucida Sans Unicode"/>
        </w:rPr>
      </w:pPr>
      <w:r w:rsidRPr="00F10C04">
        <w:rPr>
          <w:rFonts w:ascii="Lucida Sans Unicode" w:hAnsi="Lucida Sans Unicode"/>
        </w:rPr>
        <w:t>User Management Forms</w:t>
      </w:r>
    </w:p>
    <w:p w:rsidR="001E4D5F" w:rsidRPr="00F10C04" w:rsidRDefault="001E4D5F" w:rsidP="001E4D5F">
      <w:pPr>
        <w:pStyle w:val="ListParagraph"/>
        <w:numPr>
          <w:ilvl w:val="0"/>
          <w:numId w:val="4"/>
        </w:numPr>
        <w:rPr>
          <w:rFonts w:ascii="Lucida Sans Unicode" w:hAnsi="Lucida Sans Unicode"/>
        </w:rPr>
      </w:pPr>
      <w:r w:rsidRPr="00F10C04">
        <w:rPr>
          <w:rFonts w:ascii="Lucida Sans Unicode" w:hAnsi="Lucida Sans Unicode"/>
        </w:rPr>
        <w:t>Student Management Forms</w:t>
      </w:r>
    </w:p>
    <w:p w:rsidR="001E4D5F" w:rsidRPr="00F10C04" w:rsidRDefault="001E4D5F" w:rsidP="001E4D5F">
      <w:pPr>
        <w:pStyle w:val="ListParagraph"/>
        <w:numPr>
          <w:ilvl w:val="0"/>
          <w:numId w:val="4"/>
        </w:numPr>
        <w:rPr>
          <w:rFonts w:ascii="Lucida Sans Unicode" w:hAnsi="Lucida Sans Unicode"/>
        </w:rPr>
      </w:pPr>
      <w:r w:rsidRPr="00F10C04">
        <w:rPr>
          <w:rFonts w:ascii="Lucida Sans Unicode" w:hAnsi="Lucida Sans Unicode"/>
        </w:rPr>
        <w:t>Attendance Management Forms</w:t>
      </w:r>
    </w:p>
    <w:p w:rsidR="001E4D5F" w:rsidRPr="00F10C04" w:rsidRDefault="00D623C1" w:rsidP="001E4D5F">
      <w:pPr>
        <w:pStyle w:val="ListParagraph"/>
        <w:numPr>
          <w:ilvl w:val="0"/>
          <w:numId w:val="4"/>
        </w:numPr>
        <w:rPr>
          <w:rFonts w:ascii="Lucida Sans Unicode" w:hAnsi="Lucida Sans Unicode"/>
        </w:rPr>
      </w:pPr>
      <w:r w:rsidRPr="00F10C04">
        <w:rPr>
          <w:rFonts w:ascii="Lucida Sans Unicode" w:hAnsi="Lucida Sans Unicode"/>
        </w:rPr>
        <w:t>Fee Payment Management Forms</w:t>
      </w:r>
    </w:p>
    <w:p w:rsidR="00D623C1" w:rsidRPr="00F10C04" w:rsidRDefault="009A4AF3" w:rsidP="001E4D5F">
      <w:pPr>
        <w:pStyle w:val="ListParagraph"/>
        <w:numPr>
          <w:ilvl w:val="0"/>
          <w:numId w:val="4"/>
        </w:numPr>
        <w:rPr>
          <w:rFonts w:ascii="Lucida Sans Unicode" w:hAnsi="Lucida Sans Unicode"/>
        </w:rPr>
      </w:pPr>
      <w:r w:rsidRPr="00F10C04">
        <w:rPr>
          <w:rFonts w:ascii="Lucida Sans Unicode" w:hAnsi="Lucida Sans Unicode"/>
        </w:rPr>
        <w:t>Scholarship Management Forms</w:t>
      </w:r>
    </w:p>
    <w:p w:rsidR="009A4AF3" w:rsidRPr="00F10C04" w:rsidRDefault="009A4AF3" w:rsidP="001E4D5F">
      <w:pPr>
        <w:pStyle w:val="ListParagraph"/>
        <w:numPr>
          <w:ilvl w:val="0"/>
          <w:numId w:val="4"/>
        </w:numPr>
        <w:rPr>
          <w:rFonts w:ascii="Lucida Sans Unicode" w:hAnsi="Lucida Sans Unicode"/>
        </w:rPr>
      </w:pPr>
      <w:r w:rsidRPr="00F10C04">
        <w:rPr>
          <w:rFonts w:ascii="Lucida Sans Unicode" w:hAnsi="Lucida Sans Unicode"/>
        </w:rPr>
        <w:t>IntelliSense</w:t>
      </w:r>
      <w:r w:rsidR="00C429ED" w:rsidRPr="00F10C04">
        <w:rPr>
          <w:rFonts w:ascii="Lucida Sans Unicode" w:hAnsi="Lucida Sans Unicode"/>
        </w:rPr>
        <w:t xml:space="preserve"> </w:t>
      </w:r>
      <w:r w:rsidRPr="00F10C04">
        <w:rPr>
          <w:rFonts w:ascii="Lucida Sans Unicode" w:hAnsi="Lucida Sans Unicode"/>
        </w:rPr>
        <w:t xml:space="preserve"> Internet Browser</w:t>
      </w:r>
    </w:p>
    <w:p w:rsidR="008E189A" w:rsidRPr="00F10C04" w:rsidRDefault="008E189A" w:rsidP="001E4D5F">
      <w:pPr>
        <w:pStyle w:val="ListParagraph"/>
        <w:numPr>
          <w:ilvl w:val="0"/>
          <w:numId w:val="4"/>
        </w:numPr>
        <w:rPr>
          <w:rFonts w:ascii="Lucida Sans Unicode" w:hAnsi="Lucida Sans Unicode"/>
        </w:rPr>
      </w:pPr>
      <w:r w:rsidRPr="00F10C04">
        <w:rPr>
          <w:rFonts w:ascii="Lucida Sans Unicode" w:hAnsi="Lucida Sans Unicode"/>
        </w:rPr>
        <w:t>Reports :</w:t>
      </w:r>
    </w:p>
    <w:p w:rsidR="008E189A" w:rsidRPr="00F10C04" w:rsidRDefault="008E189A" w:rsidP="008E189A">
      <w:pPr>
        <w:pStyle w:val="ListParagraph"/>
        <w:numPr>
          <w:ilvl w:val="0"/>
          <w:numId w:val="8"/>
        </w:numPr>
        <w:rPr>
          <w:rFonts w:ascii="Lucida Sans Unicode" w:hAnsi="Lucida Sans Unicode"/>
        </w:rPr>
      </w:pPr>
      <w:r w:rsidRPr="00F10C04">
        <w:rPr>
          <w:rFonts w:ascii="Lucida Sans Unicode" w:hAnsi="Lucida Sans Unicode"/>
        </w:rPr>
        <w:t>User</w:t>
      </w:r>
      <w:r w:rsidR="00A12CC9" w:rsidRPr="00F10C04">
        <w:rPr>
          <w:rFonts w:ascii="Lucida Sans Unicode" w:hAnsi="Lucida Sans Unicode"/>
        </w:rPr>
        <w:t xml:space="preserve"> Secure Login</w:t>
      </w:r>
      <w:r w:rsidRPr="00F10C04">
        <w:rPr>
          <w:rFonts w:ascii="Lucida Sans Unicode" w:hAnsi="Lucida Sans Unicode"/>
        </w:rPr>
        <w:t xml:space="preserve"> Report</w:t>
      </w:r>
    </w:p>
    <w:p w:rsidR="008E189A" w:rsidRPr="00F10C04" w:rsidRDefault="00A12CC9" w:rsidP="008E189A">
      <w:pPr>
        <w:pStyle w:val="ListParagraph"/>
        <w:numPr>
          <w:ilvl w:val="0"/>
          <w:numId w:val="8"/>
        </w:numPr>
        <w:rPr>
          <w:rFonts w:ascii="Lucida Sans Unicode" w:hAnsi="Lucida Sans Unicode"/>
        </w:rPr>
      </w:pPr>
      <w:r w:rsidRPr="00F10C04">
        <w:rPr>
          <w:rFonts w:ascii="Lucida Sans Unicode" w:hAnsi="Lucida Sans Unicode"/>
        </w:rPr>
        <w:t>Student Information</w:t>
      </w:r>
      <w:r w:rsidR="008E189A" w:rsidRPr="00F10C04">
        <w:rPr>
          <w:rFonts w:ascii="Lucida Sans Unicode" w:hAnsi="Lucida Sans Unicode"/>
        </w:rPr>
        <w:t xml:space="preserve"> Report</w:t>
      </w:r>
    </w:p>
    <w:p w:rsidR="008E189A" w:rsidRPr="00F10C04" w:rsidRDefault="000D09B2" w:rsidP="008E189A">
      <w:pPr>
        <w:pStyle w:val="ListParagraph"/>
        <w:numPr>
          <w:ilvl w:val="0"/>
          <w:numId w:val="8"/>
        </w:numPr>
        <w:rPr>
          <w:rFonts w:ascii="Lucida Sans Unicode" w:hAnsi="Lucida Sans Unicode"/>
        </w:rPr>
      </w:pPr>
      <w:r w:rsidRPr="00F10C04">
        <w:rPr>
          <w:rFonts w:ascii="Lucida Sans Unicode" w:hAnsi="Lucida Sans Unicode"/>
        </w:rPr>
        <w:t>Scholarship</w:t>
      </w:r>
      <w:r w:rsidR="00A12CC9" w:rsidRPr="00F10C04">
        <w:rPr>
          <w:rFonts w:ascii="Lucida Sans Unicode" w:hAnsi="Lucida Sans Unicode"/>
        </w:rPr>
        <w:t xml:space="preserve"> Tracking</w:t>
      </w:r>
      <w:r w:rsidRPr="00F10C04">
        <w:rPr>
          <w:rFonts w:ascii="Lucida Sans Unicode" w:hAnsi="Lucida Sans Unicode"/>
        </w:rPr>
        <w:t xml:space="preserve"> Report</w:t>
      </w:r>
    </w:p>
    <w:p w:rsidR="00D673EA" w:rsidRPr="00351F6C" w:rsidRDefault="00D673EA" w:rsidP="00D673EA">
      <w:pPr>
        <w:pStyle w:val="ListParagraph"/>
        <w:ind w:left="3600"/>
        <w:rPr>
          <w:rFonts w:ascii="Lucida Sans Unicode" w:hAnsi="Lucida Sans Unicode"/>
          <w:b/>
          <w:bCs/>
        </w:rPr>
      </w:pPr>
    </w:p>
    <w:p w:rsidR="00D673EA" w:rsidRDefault="00D673EA" w:rsidP="00D673EA">
      <w:pPr>
        <w:pStyle w:val="ListParagraph"/>
        <w:ind w:left="3600"/>
        <w:rPr>
          <w:rFonts w:ascii="Lucida Sans Unicode" w:hAnsi="Lucida Sans Unicode"/>
        </w:rPr>
      </w:pPr>
    </w:p>
    <w:p w:rsidR="00D673EA" w:rsidRDefault="00D673EA" w:rsidP="00D673EA">
      <w:pPr>
        <w:pStyle w:val="ListParagraph"/>
        <w:ind w:left="3600"/>
        <w:rPr>
          <w:rFonts w:ascii="Lucida Sans Unicode" w:hAnsi="Lucida Sans Unicode"/>
        </w:rPr>
      </w:pPr>
    </w:p>
    <w:p w:rsidR="00D673EA" w:rsidRDefault="00D673EA" w:rsidP="00D673EA">
      <w:pPr>
        <w:pStyle w:val="ListParagraph"/>
        <w:ind w:left="3600"/>
        <w:rPr>
          <w:rFonts w:ascii="Lucida Sans Unicode" w:hAnsi="Lucida Sans Unicode"/>
        </w:rPr>
      </w:pPr>
    </w:p>
    <w:p w:rsidR="00D673EA" w:rsidRDefault="00D673EA" w:rsidP="00D673EA">
      <w:pPr>
        <w:pStyle w:val="ListParagraph"/>
        <w:ind w:left="3600"/>
        <w:rPr>
          <w:rFonts w:ascii="Lucida Sans Unicode" w:hAnsi="Lucida Sans Unicode"/>
        </w:rPr>
      </w:pPr>
    </w:p>
    <w:p w:rsidR="00D673EA" w:rsidRDefault="00D673EA" w:rsidP="00D673EA">
      <w:pPr>
        <w:pStyle w:val="ListParagraph"/>
        <w:ind w:left="3600"/>
        <w:rPr>
          <w:rFonts w:ascii="Lucida Sans Unicode" w:hAnsi="Lucida Sans Unicode"/>
        </w:rPr>
      </w:pPr>
    </w:p>
    <w:p w:rsidR="00D673EA" w:rsidRDefault="00D673EA" w:rsidP="00D673EA">
      <w:pPr>
        <w:pStyle w:val="ListParagraph"/>
        <w:ind w:left="3600"/>
        <w:rPr>
          <w:rFonts w:ascii="Lucida Sans Unicode" w:hAnsi="Lucida Sans Unicode"/>
        </w:rPr>
      </w:pPr>
    </w:p>
    <w:p w:rsidR="00D673EA" w:rsidRDefault="00D673EA" w:rsidP="00D673EA">
      <w:pPr>
        <w:pStyle w:val="ListParagraph"/>
        <w:ind w:left="3600"/>
        <w:rPr>
          <w:rFonts w:ascii="Lucida Sans Unicode" w:hAnsi="Lucida Sans Unicode"/>
        </w:rPr>
      </w:pPr>
    </w:p>
    <w:p w:rsidR="00D673EA" w:rsidRDefault="00D673EA" w:rsidP="00D673EA">
      <w:pPr>
        <w:pStyle w:val="ListParagraph"/>
        <w:ind w:left="3600"/>
        <w:rPr>
          <w:rFonts w:ascii="Lucida Sans Unicode" w:hAnsi="Lucida Sans Unicode"/>
        </w:rPr>
      </w:pPr>
    </w:p>
    <w:p w:rsidR="00D673EA" w:rsidRDefault="00D673EA" w:rsidP="00D673EA">
      <w:pPr>
        <w:pStyle w:val="ListParagraph"/>
        <w:ind w:left="3600"/>
        <w:rPr>
          <w:rFonts w:ascii="Lucida Sans Unicode" w:hAnsi="Lucida Sans Unicode"/>
        </w:rPr>
      </w:pPr>
    </w:p>
    <w:p w:rsidR="00D673EA" w:rsidRDefault="00D673EA" w:rsidP="00D673EA">
      <w:pPr>
        <w:pStyle w:val="ListParagraph"/>
        <w:ind w:left="3600"/>
        <w:rPr>
          <w:rFonts w:ascii="Lucida Sans Unicode" w:hAnsi="Lucida Sans Unicode"/>
        </w:rPr>
      </w:pPr>
    </w:p>
    <w:p w:rsidR="00D673EA" w:rsidRDefault="00D673EA" w:rsidP="00D673EA">
      <w:pPr>
        <w:pStyle w:val="ListParagraph"/>
        <w:ind w:left="3600"/>
        <w:rPr>
          <w:rFonts w:ascii="Lucida Sans Unicode" w:hAnsi="Lucida Sans Unicode"/>
        </w:rPr>
      </w:pPr>
    </w:p>
    <w:p w:rsidR="00D673EA" w:rsidRDefault="00D673EA" w:rsidP="00D673EA">
      <w:pPr>
        <w:pStyle w:val="ListParagraph"/>
        <w:ind w:left="3600"/>
        <w:rPr>
          <w:rFonts w:ascii="Lucida Sans Unicode" w:hAnsi="Lucida Sans Unicode"/>
        </w:rPr>
      </w:pPr>
    </w:p>
    <w:p w:rsidR="006462F6" w:rsidRDefault="006462F6" w:rsidP="00D673EA">
      <w:pPr>
        <w:pStyle w:val="ListParagraph"/>
        <w:ind w:left="3600"/>
        <w:rPr>
          <w:rFonts w:ascii="Lucida Sans Unicode" w:hAnsi="Lucida Sans Unicode"/>
        </w:rPr>
      </w:pPr>
    </w:p>
    <w:p w:rsidR="006462F6" w:rsidRPr="00B20259" w:rsidRDefault="006462F6" w:rsidP="00D673EA">
      <w:pPr>
        <w:pStyle w:val="ListParagraph"/>
        <w:ind w:left="3600"/>
        <w:rPr>
          <w:rFonts w:ascii="Age" w:hAnsi="Age"/>
          <w:sz w:val="28"/>
          <w:szCs w:val="28"/>
        </w:rPr>
      </w:pPr>
    </w:p>
    <w:p w:rsidR="00524DE1" w:rsidRDefault="00524DE1" w:rsidP="00D673EA">
      <w:pPr>
        <w:pStyle w:val="ListParagraph"/>
        <w:ind w:left="3600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F7026" w:rsidRDefault="009F7026" w:rsidP="00D673EA">
      <w:pPr>
        <w:pStyle w:val="ListParagraph"/>
        <w:ind w:left="3600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F7026" w:rsidRDefault="009F7026" w:rsidP="00D673EA">
      <w:pPr>
        <w:pStyle w:val="ListParagraph"/>
        <w:ind w:left="3600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673EA" w:rsidRDefault="00B20259" w:rsidP="00D673EA">
      <w:pPr>
        <w:pStyle w:val="ListParagraph"/>
        <w:ind w:left="3600"/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20259"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ABOUT MS-ACCESS</w:t>
      </w:r>
    </w:p>
    <w:p w:rsidR="00B20259" w:rsidRDefault="00B20259" w:rsidP="00B20259">
      <w:pPr>
        <w:rPr>
          <w:rFonts w:ascii="Age" w:hAnsi="Age"/>
          <w:sz w:val="48"/>
          <w:szCs w:val="48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B20259" w:rsidRDefault="00282DA5" w:rsidP="00B20259">
      <w:pPr>
        <w:rPr>
          <w:rFonts w:ascii="Lucida Sans Unicode" w:hAnsi="Lucida Sans Unicode"/>
        </w:rPr>
      </w:pPr>
      <w:r>
        <w:tab/>
      </w:r>
      <w:r>
        <w:tab/>
      </w:r>
      <w:r w:rsidR="00FA6DF7">
        <w:rPr>
          <w:rFonts w:ascii="Lucida Sans Unicode" w:hAnsi="Lucida Sans Unicode"/>
        </w:rPr>
        <w:t>Microsoft Access Is a Database management tool Which Has Been Introduced</w:t>
      </w:r>
    </w:p>
    <w:p w:rsidR="00FA6DF7" w:rsidRDefault="00FA6DF7" w:rsidP="00B20259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As A Part of Microsoft Office. It Enables Us the Easy Creation &amp; Manipulation</w:t>
      </w:r>
    </w:p>
    <w:p w:rsidR="00FA6DF7" w:rsidRDefault="00FA6DF7" w:rsidP="00B20259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 xml:space="preserve">Of Databases. </w:t>
      </w:r>
      <w:r w:rsidR="0001111D">
        <w:rPr>
          <w:rFonts w:ascii="Lucida Sans Unicode" w:hAnsi="Lucida Sans Unicode"/>
        </w:rPr>
        <w:t>Its</w:t>
      </w:r>
      <w:r>
        <w:rPr>
          <w:rFonts w:ascii="Lucida Sans Unicode" w:hAnsi="Lucida Sans Unicode"/>
        </w:rPr>
        <w:t xml:space="preserve"> Graphical User Interface Allows us To Easily Handle </w:t>
      </w:r>
      <w:r w:rsidR="008959FE">
        <w:rPr>
          <w:rFonts w:ascii="Lucida Sans Unicode" w:hAnsi="Lucida Sans Unicode"/>
        </w:rPr>
        <w:t>each</w:t>
      </w:r>
      <w:r>
        <w:rPr>
          <w:rFonts w:ascii="Lucida Sans Unicode" w:hAnsi="Lucida Sans Unicode"/>
        </w:rPr>
        <w:t xml:space="preserve"> &amp; </w:t>
      </w:r>
    </w:p>
    <w:p w:rsidR="00FA6DF7" w:rsidRDefault="00FA6DF7" w:rsidP="00B20259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 xml:space="preserve">Every Function </w:t>
      </w:r>
      <w:r w:rsidR="008959FE">
        <w:rPr>
          <w:rFonts w:ascii="Lucida Sans Unicode" w:hAnsi="Lucida Sans Unicode"/>
        </w:rPr>
        <w:t>without</w:t>
      </w:r>
      <w:r>
        <w:rPr>
          <w:rFonts w:ascii="Lucida Sans Unicode" w:hAnsi="Lucida Sans Unicode"/>
        </w:rPr>
        <w:t xml:space="preserve"> Any Prior Knowledge.</w:t>
      </w: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Default="001F404C" w:rsidP="00B20259">
      <w:pPr>
        <w:rPr>
          <w:rFonts w:ascii="Lucida Sans Unicode" w:hAnsi="Lucida Sans Unicode"/>
        </w:rPr>
      </w:pPr>
    </w:p>
    <w:p w:rsidR="001F404C" w:rsidRPr="005C4621" w:rsidRDefault="001F404C" w:rsidP="005C4621">
      <w:pPr>
        <w:jc w:val="center"/>
        <w:rPr>
          <w:rFonts w:ascii="Age" w:hAnsi="Age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273155" w:rsidRDefault="00273155" w:rsidP="001F404C">
      <w:pPr>
        <w:jc w:val="center"/>
        <w:rPr>
          <w:rFonts w:ascii="Age" w:hAnsi="Age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4433A" w:rsidRDefault="0054433A" w:rsidP="001F404C">
      <w:pPr>
        <w:jc w:val="center"/>
        <w:rPr>
          <w:rFonts w:ascii="Age" w:hAnsi="Age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4433A" w:rsidRDefault="0054433A" w:rsidP="001F404C">
      <w:pPr>
        <w:jc w:val="center"/>
        <w:rPr>
          <w:rFonts w:ascii="Age" w:hAnsi="Age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4433A" w:rsidRDefault="0054433A" w:rsidP="001F404C">
      <w:pPr>
        <w:jc w:val="center"/>
        <w:rPr>
          <w:rFonts w:ascii="Age" w:hAnsi="Age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4433A" w:rsidRDefault="0054433A" w:rsidP="001F404C">
      <w:pPr>
        <w:jc w:val="center"/>
        <w:rPr>
          <w:rFonts w:ascii="Age" w:hAnsi="Age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F404C" w:rsidRDefault="005C4621" w:rsidP="001F404C">
      <w:pPr>
        <w:jc w:val="center"/>
        <w:rPr>
          <w:rFonts w:ascii="Age" w:hAnsi="Age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C4621">
        <w:rPr>
          <w:rFonts w:ascii="Age" w:hAnsi="Age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ABOUT VISUAL BASIC</w:t>
      </w:r>
    </w:p>
    <w:p w:rsidR="005C4621" w:rsidRDefault="005C4621" w:rsidP="005C4621">
      <w:pPr>
        <w:rPr>
          <w:rFonts w:ascii="Age" w:hAnsi="Age"/>
          <w:sz w:val="40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C4621" w:rsidRDefault="005C4621" w:rsidP="002C4BB1">
      <w:pPr>
        <w:rPr>
          <w:rFonts w:ascii="Lucida Sans Unicode" w:hAnsi="Lucida Sans Unicode"/>
        </w:rPr>
      </w:pPr>
      <w:r>
        <w:tab/>
      </w:r>
      <w:r>
        <w:tab/>
      </w:r>
      <w:r w:rsidR="002C4BB1">
        <w:rPr>
          <w:rFonts w:ascii="Lucida Sans Unicode" w:hAnsi="Lucida Sans Unicode"/>
        </w:rPr>
        <w:t xml:space="preserve">Visual Basic Is </w:t>
      </w:r>
      <w:r w:rsidR="00B00452">
        <w:rPr>
          <w:rFonts w:ascii="Lucida Sans Unicode" w:hAnsi="Lucida Sans Unicode"/>
        </w:rPr>
        <w:t>an</w:t>
      </w:r>
      <w:r w:rsidR="002C4BB1">
        <w:rPr>
          <w:rFonts w:ascii="Lucida Sans Unicode" w:hAnsi="Lucida Sans Unicode"/>
        </w:rPr>
        <w:t xml:space="preserve"> Ideal Language </w:t>
      </w:r>
      <w:r w:rsidR="00B00452">
        <w:rPr>
          <w:rFonts w:ascii="Lucida Sans Unicode" w:hAnsi="Lucida Sans Unicode"/>
        </w:rPr>
        <w:t>for</w:t>
      </w:r>
      <w:r w:rsidR="002C4BB1">
        <w:rPr>
          <w:rFonts w:ascii="Lucida Sans Unicode" w:hAnsi="Lucida Sans Unicode"/>
        </w:rPr>
        <w:t xml:space="preserve"> Developing Sophisticated Professional</w:t>
      </w:r>
    </w:p>
    <w:p w:rsidR="002C4BB1" w:rsidRDefault="002C4BB1" w:rsidP="002C4BB1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 xml:space="preserve">Applications </w:t>
      </w:r>
      <w:r w:rsidR="00B00452">
        <w:rPr>
          <w:rFonts w:ascii="Lucida Sans Unicode" w:hAnsi="Lucida Sans Unicode"/>
        </w:rPr>
        <w:t>for</w:t>
      </w:r>
      <w:r>
        <w:rPr>
          <w:rFonts w:ascii="Lucida Sans Unicode" w:hAnsi="Lucida Sans Unicode"/>
        </w:rPr>
        <w:t xml:space="preserve"> Microsoft Windows Operating Systems. Visual Basic </w:t>
      </w:r>
      <w:r w:rsidR="008E7B4D">
        <w:rPr>
          <w:rFonts w:ascii="Lucida Sans Unicode" w:hAnsi="Lucida Sans Unicode"/>
        </w:rPr>
        <w:t>Is An</w:t>
      </w:r>
    </w:p>
    <w:p w:rsidR="008E7B4D" w:rsidRDefault="008E7B4D" w:rsidP="002C4BB1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 xml:space="preserve">Powerful Development Platform that you can use to create </w:t>
      </w:r>
      <w:r w:rsidR="00DB0ADE">
        <w:rPr>
          <w:rFonts w:ascii="Lucida Sans Unicode" w:hAnsi="Lucida Sans Unicode"/>
        </w:rPr>
        <w:t>Rich Applications</w:t>
      </w:r>
    </w:p>
    <w:p w:rsidR="00DB0ADE" w:rsidRDefault="00DB0ADE" w:rsidP="002C4BB1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</w:r>
      <w:r w:rsidR="00A073CD">
        <w:rPr>
          <w:rFonts w:ascii="Lucida Sans Unicode" w:hAnsi="Lucida Sans Unicode"/>
        </w:rPr>
        <w:t xml:space="preserve">For Windows 95 and </w:t>
      </w:r>
      <w:r w:rsidR="00B00452">
        <w:rPr>
          <w:rFonts w:ascii="Lucida Sans Unicode" w:hAnsi="Lucida Sans Unicode"/>
        </w:rPr>
        <w:t>NT (</w:t>
      </w:r>
      <w:r w:rsidR="00A073CD">
        <w:rPr>
          <w:rFonts w:ascii="Lucida Sans Unicode" w:hAnsi="Lucida Sans Unicode"/>
        </w:rPr>
        <w:t>New Technology) Operating System quickly and easily.</w:t>
      </w:r>
    </w:p>
    <w:p w:rsidR="00A073CD" w:rsidRDefault="00A073CD" w:rsidP="002C4BB1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It is easy for novices to program in visual basic with professional results.</w:t>
      </w:r>
    </w:p>
    <w:p w:rsidR="00A073CD" w:rsidRDefault="00A073CD" w:rsidP="002C4BB1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 xml:space="preserve">It makes use of Graphical User Interface </w:t>
      </w:r>
      <w:r w:rsidR="00B00452">
        <w:rPr>
          <w:rFonts w:ascii="Lucida Sans Unicode" w:hAnsi="Lucida Sans Unicode"/>
        </w:rPr>
        <w:t>for</w:t>
      </w:r>
      <w:r>
        <w:rPr>
          <w:rFonts w:ascii="Lucida Sans Unicode" w:hAnsi="Lucida Sans Unicode"/>
        </w:rPr>
        <w:t xml:space="preserve"> Creating Robust &amp; Powerful </w:t>
      </w:r>
    </w:p>
    <w:p w:rsidR="00A073CD" w:rsidRDefault="00A073CD" w:rsidP="002C4BB1">
      <w:pPr>
        <w:rPr>
          <w:rFonts w:ascii="Lucida Sans Unicode" w:hAnsi="Lucida Sans Unicode"/>
        </w:rPr>
      </w:pPr>
      <w:r>
        <w:rPr>
          <w:rFonts w:ascii="Lucida Sans Unicode" w:hAnsi="Lucida Sans Unicode"/>
        </w:rPr>
        <w:tab/>
      </w:r>
      <w:r>
        <w:rPr>
          <w:rFonts w:ascii="Lucida Sans Unicode" w:hAnsi="Lucida Sans Unicode"/>
        </w:rPr>
        <w:tab/>
        <w:t>Applications.</w:t>
      </w: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B00452" w:rsidRDefault="00B00452" w:rsidP="002C4BB1">
      <w:pPr>
        <w:rPr>
          <w:rFonts w:ascii="Lucida Sans Unicode" w:hAnsi="Lucida Sans Unicode"/>
        </w:rPr>
      </w:pPr>
    </w:p>
    <w:p w:rsidR="003464FA" w:rsidRDefault="003464FA" w:rsidP="002C4BB1">
      <w:pPr>
        <w:rPr>
          <w:rFonts w:ascii="Lucida Sans Unicode" w:hAnsi="Lucida Sans Unicode"/>
        </w:rPr>
      </w:pPr>
    </w:p>
    <w:p w:rsidR="003464FA" w:rsidRDefault="003464FA" w:rsidP="002C4BB1">
      <w:pPr>
        <w:rPr>
          <w:rFonts w:ascii="Lucida Sans Unicode" w:hAnsi="Lucida Sans Unicode"/>
        </w:rPr>
      </w:pPr>
    </w:p>
    <w:p w:rsidR="003464FA" w:rsidRDefault="003464FA" w:rsidP="002C4BB1">
      <w:pPr>
        <w:rPr>
          <w:rFonts w:ascii="Lucida Sans Unicode" w:hAnsi="Lucida Sans Unicode"/>
        </w:rPr>
      </w:pPr>
    </w:p>
    <w:p w:rsidR="003464FA" w:rsidRDefault="003464FA" w:rsidP="002C4BB1">
      <w:pPr>
        <w:rPr>
          <w:rFonts w:ascii="Lucida Sans Unicode" w:hAnsi="Lucida Sans Unicode"/>
        </w:rPr>
      </w:pPr>
    </w:p>
    <w:p w:rsidR="003464FA" w:rsidRDefault="003464FA" w:rsidP="002C4BB1">
      <w:pPr>
        <w:rPr>
          <w:rFonts w:ascii="Lucida Sans Unicode" w:hAnsi="Lucida Sans Unicode"/>
        </w:rPr>
      </w:pPr>
    </w:p>
    <w:p w:rsidR="003464FA" w:rsidRDefault="003464FA" w:rsidP="002C4BB1">
      <w:pPr>
        <w:rPr>
          <w:rFonts w:ascii="Lucida Sans Unicode" w:hAnsi="Lucida Sans Unicode"/>
        </w:rPr>
      </w:pPr>
    </w:p>
    <w:p w:rsidR="003464FA" w:rsidRDefault="003464FA" w:rsidP="002C4BB1">
      <w:pPr>
        <w:rPr>
          <w:rFonts w:ascii="Lucida Sans Unicode" w:hAnsi="Lucida Sans Unicode"/>
        </w:rPr>
      </w:pPr>
    </w:p>
    <w:p w:rsidR="003464FA" w:rsidRDefault="003464FA" w:rsidP="002C4BB1">
      <w:pPr>
        <w:rPr>
          <w:rFonts w:ascii="Lucida Sans Unicode" w:hAnsi="Lucida Sans Unicode"/>
        </w:rPr>
      </w:pPr>
    </w:p>
    <w:p w:rsidR="003464FA" w:rsidRDefault="003464FA" w:rsidP="002C4BB1">
      <w:pPr>
        <w:rPr>
          <w:rFonts w:ascii="Lucida Sans Unicode" w:hAnsi="Lucida Sans Unicode"/>
        </w:rPr>
      </w:pPr>
    </w:p>
    <w:p w:rsidR="003464FA" w:rsidRDefault="003464FA" w:rsidP="002C4BB1">
      <w:pPr>
        <w:rPr>
          <w:rFonts w:ascii="Lucida Sans Unicode" w:hAnsi="Lucida Sans Unicode"/>
        </w:rPr>
      </w:pPr>
    </w:p>
    <w:p w:rsidR="003464FA" w:rsidRDefault="003464FA" w:rsidP="002C4BB1">
      <w:pPr>
        <w:rPr>
          <w:rFonts w:ascii="Lucida Sans Unicode" w:hAnsi="Lucida Sans Unicode"/>
        </w:rPr>
      </w:pPr>
    </w:p>
    <w:p w:rsidR="003464FA" w:rsidRDefault="003464FA" w:rsidP="002C4BB1">
      <w:pPr>
        <w:rPr>
          <w:rFonts w:ascii="Lucida Sans Unicode" w:hAnsi="Lucida Sans Unicode"/>
        </w:rPr>
      </w:pPr>
    </w:p>
    <w:p w:rsidR="003464FA" w:rsidRDefault="003464FA" w:rsidP="002C4BB1">
      <w:pPr>
        <w:rPr>
          <w:rFonts w:ascii="Lucida Sans Unicode" w:hAnsi="Lucida Sans Unicode"/>
        </w:rPr>
      </w:pPr>
    </w:p>
    <w:p w:rsidR="003464FA" w:rsidRDefault="003464FA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464FA" w:rsidRDefault="003464FA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464FA"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ER DIAGRAM</w:t>
      </w:r>
    </w:p>
    <w:p w:rsidR="00644C9D" w:rsidRDefault="00644C9D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4C9D" w:rsidRDefault="00644C9D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4C9D" w:rsidRDefault="00644C9D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4C9D" w:rsidRDefault="00644C9D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4C9D" w:rsidRDefault="00644C9D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4C9D" w:rsidRDefault="00644C9D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4C9D" w:rsidRDefault="00644C9D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4C9D" w:rsidRDefault="00644C9D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4C9D" w:rsidRDefault="00644C9D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44C9D" w:rsidRDefault="00644C9D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A127E4" w:rsidRDefault="00A127E4">
      <w:pPr>
        <w:spacing w:after="200" w:line="276" w:lineRule="auto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644C9D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ge" w:hAnsi="Age"/>
          <w:noProof/>
          <w:sz w:val="48"/>
          <w:szCs w:val="48"/>
          <w:u w:val="single"/>
          <w:lang w:bidi="kn-IN"/>
        </w:rPr>
        <w:lastRenderedPageBreak/>
        <w:drawing>
          <wp:anchor distT="0" distB="0" distL="114300" distR="114300" simplePos="0" relativeHeight="251661312" behindDoc="1" locked="0" layoutInCell="1" allowOverlap="1" wp14:anchorId="3DEB53B7" wp14:editId="07F764A2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6913880" cy="8905875"/>
            <wp:effectExtent l="0" t="0" r="127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 R Diagram EduMa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880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1E22" w:rsidRDefault="00511E22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11E22" w:rsidRDefault="00511E22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11E22" w:rsidRDefault="00511E22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11E22" w:rsidRDefault="00511E22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11E22" w:rsidRDefault="00511E22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11E22" w:rsidRDefault="00511E22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11E22" w:rsidRDefault="00511E22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CE2726" w:rsidRDefault="00511E22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DATABASE TABLES</w:t>
      </w:r>
    </w:p>
    <w:p w:rsidR="00CE2726" w:rsidRDefault="00CE2726">
      <w:pPr>
        <w:spacing w:after="200" w:line="276" w:lineRule="auto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F84417" w:rsidRDefault="00F84417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11E22" w:rsidRDefault="00FF61CB" w:rsidP="003464FA">
      <w:pPr>
        <w:jc w:val="center"/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TABLES</w:t>
      </w:r>
    </w:p>
    <w:p w:rsidR="00FF61CB" w:rsidRDefault="00FF61CB" w:rsidP="00FF61CB">
      <w:pPr>
        <w:rPr>
          <w:rFonts w:ascii="Age" w:hAnsi="Age"/>
          <w:sz w:val="48"/>
          <w:szCs w:val="48"/>
          <w:u w:val="single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F61CB" w:rsidRPr="004F5B1F" w:rsidRDefault="00FF61CB" w:rsidP="00FF61CB">
      <w:pPr>
        <w:pStyle w:val="ListParagraph"/>
        <w:numPr>
          <w:ilvl w:val="0"/>
          <w:numId w:val="9"/>
        </w:numPr>
        <w:rPr>
          <w:b/>
          <w:bCs/>
        </w:rPr>
      </w:pPr>
      <w:r w:rsidRPr="004F5B1F">
        <w:rPr>
          <w:rFonts w:ascii="Lucida Sans Unicode" w:hAnsi="Lucida Sans Unicode"/>
          <w:b/>
          <w:bCs/>
        </w:rPr>
        <w:t>Table</w:t>
      </w:r>
      <w:r w:rsidR="00073ED0" w:rsidRPr="004F5B1F">
        <w:rPr>
          <w:rFonts w:ascii="Lucida Sans Unicode" w:hAnsi="Lucida Sans Unicode"/>
          <w:b/>
          <w:bCs/>
        </w:rPr>
        <w:t xml:space="preserve"> Name : </w:t>
      </w:r>
      <w:r w:rsidR="004F5B1F" w:rsidRPr="004F5B1F">
        <w:rPr>
          <w:rFonts w:ascii="Lucida Sans Unicode" w:hAnsi="Lucida Sans Unicode"/>
          <w:b/>
          <w:bCs/>
        </w:rPr>
        <w:t>Login</w:t>
      </w:r>
    </w:p>
    <w:p w:rsidR="004F5B1F" w:rsidRDefault="004F5B1F" w:rsidP="004F5B1F">
      <w:pPr>
        <w:pStyle w:val="ListParagraph"/>
        <w:ind w:left="1800"/>
        <w:rPr>
          <w:rFonts w:ascii="Lucida Sans Unicode" w:hAnsi="Lucida Sans Unicode"/>
          <w:b/>
          <w:bCs/>
        </w:rPr>
      </w:pPr>
    </w:p>
    <w:tbl>
      <w:tblPr>
        <w:tblStyle w:val="TableGrid"/>
        <w:tblW w:w="0" w:type="auto"/>
        <w:tblInd w:w="893" w:type="dxa"/>
        <w:tblLook w:val="04A0" w:firstRow="1" w:lastRow="0" w:firstColumn="1" w:lastColumn="0" w:noHBand="0" w:noVBand="1"/>
      </w:tblPr>
      <w:tblGrid>
        <w:gridCol w:w="4930"/>
        <w:gridCol w:w="4884"/>
      </w:tblGrid>
      <w:tr w:rsidR="00AA3B08" w:rsidTr="00D77049">
        <w:tc>
          <w:tcPr>
            <w:tcW w:w="4930" w:type="dxa"/>
          </w:tcPr>
          <w:p w:rsidR="00AA3B08" w:rsidRPr="00D77049" w:rsidRDefault="00D77049" w:rsidP="004F5B1F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  <w:b/>
                <w:bCs/>
              </w:rPr>
              <w:t>Field Name</w:t>
            </w:r>
          </w:p>
        </w:tc>
        <w:tc>
          <w:tcPr>
            <w:tcW w:w="4884" w:type="dxa"/>
          </w:tcPr>
          <w:p w:rsidR="00AA3B08" w:rsidRPr="00D77049" w:rsidRDefault="00D77049" w:rsidP="004F5B1F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  <w:b/>
                <w:bCs/>
              </w:rPr>
              <w:t>Data Type</w:t>
            </w:r>
          </w:p>
        </w:tc>
      </w:tr>
      <w:tr w:rsidR="00AA3B08" w:rsidTr="00D77049">
        <w:tc>
          <w:tcPr>
            <w:tcW w:w="4930" w:type="dxa"/>
          </w:tcPr>
          <w:p w:rsidR="00AA3B08" w:rsidRPr="00D77049" w:rsidRDefault="00AA3B08" w:rsidP="004F5B1F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D77049">
              <w:rPr>
                <w:rFonts w:ascii="Lucida Sans Unicode" w:hAnsi="Lucida Sans Unicode"/>
              </w:rPr>
              <w:t>Uname</w:t>
            </w:r>
          </w:p>
        </w:tc>
        <w:tc>
          <w:tcPr>
            <w:tcW w:w="4884" w:type="dxa"/>
          </w:tcPr>
          <w:p w:rsidR="00AA3B08" w:rsidRPr="00D77049" w:rsidRDefault="00AA3B08" w:rsidP="004F5B1F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D77049">
              <w:rPr>
                <w:rFonts w:ascii="Lucida Sans Unicode" w:hAnsi="Lucida Sans Unicode"/>
              </w:rPr>
              <w:t>Text</w:t>
            </w:r>
          </w:p>
        </w:tc>
      </w:tr>
      <w:tr w:rsidR="00AA3B08" w:rsidTr="00D77049">
        <w:tc>
          <w:tcPr>
            <w:tcW w:w="4930" w:type="dxa"/>
          </w:tcPr>
          <w:p w:rsidR="00AA3B08" w:rsidRPr="00D77049" w:rsidRDefault="00AA3B08" w:rsidP="004F5B1F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D77049">
              <w:rPr>
                <w:rFonts w:ascii="Lucida Sans Unicode" w:hAnsi="Lucida Sans Unicode"/>
              </w:rPr>
              <w:t>Password</w:t>
            </w:r>
          </w:p>
        </w:tc>
        <w:tc>
          <w:tcPr>
            <w:tcW w:w="4884" w:type="dxa"/>
          </w:tcPr>
          <w:p w:rsidR="00AA3B08" w:rsidRPr="00D77049" w:rsidRDefault="00AA3B08" w:rsidP="004F5B1F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D77049">
              <w:rPr>
                <w:rFonts w:ascii="Lucida Sans Unicode" w:hAnsi="Lucida Sans Unicode"/>
              </w:rPr>
              <w:t>Text</w:t>
            </w:r>
          </w:p>
        </w:tc>
      </w:tr>
      <w:tr w:rsidR="00AA3B08" w:rsidTr="00D77049">
        <w:tc>
          <w:tcPr>
            <w:tcW w:w="4930" w:type="dxa"/>
          </w:tcPr>
          <w:p w:rsidR="00AA3B08" w:rsidRPr="00D77049" w:rsidRDefault="00AA3B08" w:rsidP="004F5B1F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D77049">
              <w:rPr>
                <w:rFonts w:ascii="Lucida Sans Unicode" w:hAnsi="Lucida Sans Unicode"/>
              </w:rPr>
              <w:t>Acc_type</w:t>
            </w:r>
          </w:p>
        </w:tc>
        <w:tc>
          <w:tcPr>
            <w:tcW w:w="4884" w:type="dxa"/>
          </w:tcPr>
          <w:p w:rsidR="00AA3B08" w:rsidRPr="00D77049" w:rsidRDefault="00AA3B08" w:rsidP="004F5B1F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D77049">
              <w:rPr>
                <w:rFonts w:ascii="Lucida Sans Unicode" w:hAnsi="Lucida Sans Unicode"/>
              </w:rPr>
              <w:t>Text</w:t>
            </w:r>
          </w:p>
        </w:tc>
      </w:tr>
    </w:tbl>
    <w:p w:rsidR="004F5B1F" w:rsidRDefault="004F5B1F" w:rsidP="004F5B1F">
      <w:pPr>
        <w:pStyle w:val="ListParagraph"/>
        <w:ind w:left="1800"/>
        <w:rPr>
          <w:b/>
          <w:bCs/>
        </w:rPr>
      </w:pPr>
    </w:p>
    <w:p w:rsidR="00D77049" w:rsidRDefault="00D77049" w:rsidP="004F5B1F">
      <w:pPr>
        <w:pStyle w:val="ListParagraph"/>
        <w:ind w:left="1800"/>
        <w:rPr>
          <w:b/>
          <w:bCs/>
        </w:rPr>
      </w:pPr>
    </w:p>
    <w:p w:rsidR="0062700D" w:rsidRPr="0064485F" w:rsidRDefault="0062700D" w:rsidP="0064485F">
      <w:pPr>
        <w:rPr>
          <w:b/>
          <w:bCs/>
        </w:rPr>
      </w:pPr>
    </w:p>
    <w:p w:rsidR="0062700D" w:rsidRDefault="0062700D" w:rsidP="0062700D">
      <w:pPr>
        <w:pStyle w:val="ListParagraph"/>
        <w:ind w:left="1800"/>
        <w:rPr>
          <w:b/>
          <w:bCs/>
        </w:rPr>
      </w:pPr>
    </w:p>
    <w:p w:rsidR="0062700D" w:rsidRPr="0062700D" w:rsidRDefault="0062700D" w:rsidP="0062700D">
      <w:pPr>
        <w:ind w:left="1440"/>
        <w:rPr>
          <w:b/>
          <w:bCs/>
        </w:rPr>
      </w:pPr>
    </w:p>
    <w:p w:rsidR="00D77049" w:rsidRPr="002E48DC" w:rsidRDefault="00D77049" w:rsidP="0062700D">
      <w:pPr>
        <w:pStyle w:val="ListParagraph"/>
        <w:numPr>
          <w:ilvl w:val="0"/>
          <w:numId w:val="9"/>
        </w:numPr>
        <w:rPr>
          <w:rFonts w:ascii="Lucida Sans Unicode" w:hAnsi="Lucida Sans Unicode"/>
          <w:b/>
          <w:bCs/>
        </w:rPr>
      </w:pPr>
      <w:r w:rsidRPr="002E48DC">
        <w:rPr>
          <w:rFonts w:ascii="Lucida Sans Unicode" w:hAnsi="Lucida Sans Unicode"/>
          <w:b/>
          <w:bCs/>
        </w:rPr>
        <w:t>Table Name : UserLog</w:t>
      </w:r>
    </w:p>
    <w:p w:rsidR="00D77049" w:rsidRPr="00D77049" w:rsidRDefault="00D77049" w:rsidP="00D77049">
      <w:pPr>
        <w:pStyle w:val="ListParagraph"/>
        <w:ind w:left="1800"/>
        <w:rPr>
          <w:b/>
          <w:bCs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4950"/>
        <w:gridCol w:w="4950"/>
      </w:tblGrid>
      <w:tr w:rsidR="00D77049" w:rsidRPr="00D77049" w:rsidTr="00D77049">
        <w:tc>
          <w:tcPr>
            <w:tcW w:w="4950" w:type="dxa"/>
          </w:tcPr>
          <w:p w:rsidR="00D77049" w:rsidRPr="00D77049" w:rsidRDefault="00D77049" w:rsidP="00D77049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 w:rsidRPr="00D77049">
              <w:rPr>
                <w:rFonts w:ascii="Lucida Sans Unicode" w:hAnsi="Lucida Sans Unicode"/>
                <w:b/>
                <w:bCs/>
              </w:rPr>
              <w:t>Field Name</w:t>
            </w:r>
          </w:p>
        </w:tc>
        <w:tc>
          <w:tcPr>
            <w:tcW w:w="4950" w:type="dxa"/>
          </w:tcPr>
          <w:p w:rsidR="00D77049" w:rsidRPr="00D77049" w:rsidRDefault="00D77049" w:rsidP="00D77049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 w:rsidRPr="00D77049">
              <w:rPr>
                <w:rFonts w:ascii="Lucida Sans Unicode" w:hAnsi="Lucida Sans Unicode"/>
                <w:b/>
                <w:bCs/>
              </w:rPr>
              <w:t>Data Type</w:t>
            </w:r>
          </w:p>
        </w:tc>
      </w:tr>
      <w:tr w:rsidR="00D77049" w:rsidTr="00D77049">
        <w:tc>
          <w:tcPr>
            <w:tcW w:w="4950" w:type="dxa"/>
          </w:tcPr>
          <w:p w:rsidR="00D77049" w:rsidRPr="00D77049" w:rsidRDefault="00D77049" w:rsidP="00D77049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D77049">
              <w:rPr>
                <w:rFonts w:ascii="Lucida Sans Unicode" w:hAnsi="Lucida Sans Unicode"/>
              </w:rPr>
              <w:t>UserID</w:t>
            </w:r>
          </w:p>
        </w:tc>
        <w:tc>
          <w:tcPr>
            <w:tcW w:w="4950" w:type="dxa"/>
          </w:tcPr>
          <w:p w:rsidR="00D77049" w:rsidRPr="00D77049" w:rsidRDefault="00D77049" w:rsidP="00D77049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77049" w:rsidTr="00D77049">
        <w:tc>
          <w:tcPr>
            <w:tcW w:w="4950" w:type="dxa"/>
          </w:tcPr>
          <w:p w:rsidR="00D77049" w:rsidRPr="00D77049" w:rsidRDefault="00D77049" w:rsidP="00D77049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D77049">
              <w:rPr>
                <w:rFonts w:ascii="Lucida Sans Unicode" w:hAnsi="Lucida Sans Unicode"/>
              </w:rPr>
              <w:t>SessionStart</w:t>
            </w:r>
          </w:p>
        </w:tc>
        <w:tc>
          <w:tcPr>
            <w:tcW w:w="4950" w:type="dxa"/>
          </w:tcPr>
          <w:p w:rsidR="00D77049" w:rsidRPr="00D77049" w:rsidRDefault="00D77049" w:rsidP="00D77049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77049" w:rsidTr="00D77049">
        <w:tc>
          <w:tcPr>
            <w:tcW w:w="4950" w:type="dxa"/>
          </w:tcPr>
          <w:p w:rsidR="00D77049" w:rsidRPr="00D77049" w:rsidRDefault="00D77049" w:rsidP="00D77049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D77049">
              <w:rPr>
                <w:rFonts w:ascii="Lucida Sans Unicode" w:hAnsi="Lucida Sans Unicode"/>
              </w:rPr>
              <w:t>SessionEnd</w:t>
            </w:r>
          </w:p>
        </w:tc>
        <w:tc>
          <w:tcPr>
            <w:tcW w:w="4950" w:type="dxa"/>
          </w:tcPr>
          <w:p w:rsidR="00D77049" w:rsidRPr="00D77049" w:rsidRDefault="00D77049" w:rsidP="00D77049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77049" w:rsidTr="00D77049">
        <w:tc>
          <w:tcPr>
            <w:tcW w:w="4950" w:type="dxa"/>
          </w:tcPr>
          <w:p w:rsidR="00D77049" w:rsidRPr="00D77049" w:rsidRDefault="00D77049" w:rsidP="00D77049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D77049">
              <w:rPr>
                <w:rFonts w:ascii="Lucida Sans Unicode" w:hAnsi="Lucida Sans Unicode"/>
              </w:rPr>
              <w:t>Description</w:t>
            </w:r>
          </w:p>
        </w:tc>
        <w:tc>
          <w:tcPr>
            <w:tcW w:w="4950" w:type="dxa"/>
          </w:tcPr>
          <w:p w:rsidR="00D77049" w:rsidRPr="00D77049" w:rsidRDefault="00D77049" w:rsidP="00D77049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</w:tbl>
    <w:p w:rsidR="00D77049" w:rsidRDefault="00D77049" w:rsidP="00D77049">
      <w:pPr>
        <w:pStyle w:val="ListParagraph"/>
        <w:ind w:left="1800"/>
        <w:rPr>
          <w:b/>
          <w:bCs/>
        </w:rPr>
      </w:pPr>
    </w:p>
    <w:p w:rsidR="005D4C0A" w:rsidRPr="005D4C0A" w:rsidRDefault="005D4C0A" w:rsidP="00D77049">
      <w:pPr>
        <w:pStyle w:val="ListParagraph"/>
        <w:ind w:left="1800"/>
        <w:rPr>
          <w:rFonts w:ascii="Lucida Sans Unicode" w:hAnsi="Lucida Sans Unicode"/>
        </w:rPr>
      </w:pPr>
    </w:p>
    <w:p w:rsidR="005D4C0A" w:rsidRPr="005D4C0A" w:rsidRDefault="005D4C0A" w:rsidP="005D4C0A">
      <w:pPr>
        <w:pStyle w:val="ListParagraph"/>
        <w:numPr>
          <w:ilvl w:val="0"/>
          <w:numId w:val="9"/>
        </w:numPr>
        <w:rPr>
          <w:rFonts w:ascii="Lucida Sans Unicode" w:hAnsi="Lucida Sans Unicode"/>
          <w:b/>
          <w:bCs/>
        </w:rPr>
      </w:pPr>
      <w:r w:rsidRPr="005D4C0A">
        <w:rPr>
          <w:rFonts w:ascii="Lucida Sans Unicode" w:hAnsi="Lucida Sans Unicode"/>
          <w:b/>
          <w:bCs/>
        </w:rPr>
        <w:t>Table Name : AttendanceBCA, AttendanceBBM, AttendanceBCOM</w:t>
      </w:r>
    </w:p>
    <w:p w:rsidR="005D4C0A" w:rsidRPr="005D4C0A" w:rsidRDefault="005D4C0A" w:rsidP="005D4C0A">
      <w:pPr>
        <w:pStyle w:val="ListParagraph"/>
        <w:ind w:left="1800"/>
        <w:rPr>
          <w:rFonts w:ascii="Lucida Sans Unicode" w:hAnsi="Lucida Sans Unicode"/>
          <w:b/>
          <w:bCs/>
        </w:rPr>
      </w:pPr>
    </w:p>
    <w:tbl>
      <w:tblPr>
        <w:tblStyle w:val="TableGrid"/>
        <w:tblW w:w="0" w:type="auto"/>
        <w:tblInd w:w="893" w:type="dxa"/>
        <w:tblLook w:val="04A0" w:firstRow="1" w:lastRow="0" w:firstColumn="1" w:lastColumn="0" w:noHBand="0" w:noVBand="1"/>
      </w:tblPr>
      <w:tblGrid>
        <w:gridCol w:w="4907"/>
        <w:gridCol w:w="4907"/>
      </w:tblGrid>
      <w:tr w:rsidR="005D4C0A" w:rsidRPr="005D4C0A" w:rsidTr="005D4C0A">
        <w:tc>
          <w:tcPr>
            <w:tcW w:w="4907" w:type="dxa"/>
          </w:tcPr>
          <w:p w:rsidR="005D4C0A" w:rsidRPr="005D4C0A" w:rsidRDefault="005D4C0A" w:rsidP="005D4C0A">
            <w:pPr>
              <w:pStyle w:val="ListParagraph"/>
              <w:ind w:left="0"/>
              <w:rPr>
                <w:rFonts w:ascii="Lucida Sans Unicode" w:hAnsi="Lucida Sans Unicode"/>
                <w:b/>
                <w:bCs/>
                <w:u w:val="single"/>
              </w:rPr>
            </w:pPr>
            <w:r w:rsidRPr="005D4C0A">
              <w:rPr>
                <w:rFonts w:ascii="Lucida Sans Unicode" w:hAnsi="Lucida Sans Unicode"/>
                <w:b/>
                <w:bCs/>
              </w:rPr>
              <w:t>Field Name</w:t>
            </w:r>
          </w:p>
        </w:tc>
        <w:tc>
          <w:tcPr>
            <w:tcW w:w="4907" w:type="dxa"/>
          </w:tcPr>
          <w:p w:rsidR="005D4C0A" w:rsidRPr="005D4C0A" w:rsidRDefault="005D4C0A" w:rsidP="005D4C0A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 w:rsidRPr="005D4C0A">
              <w:rPr>
                <w:rFonts w:ascii="Lucida Sans Unicode" w:hAnsi="Lucida Sans Unicode"/>
                <w:b/>
                <w:bCs/>
              </w:rPr>
              <w:t>Data Type</w:t>
            </w:r>
          </w:p>
        </w:tc>
      </w:tr>
      <w:tr w:rsidR="005D4C0A" w:rsidRPr="005D4C0A" w:rsidTr="005D4C0A">
        <w:tc>
          <w:tcPr>
            <w:tcW w:w="4907" w:type="dxa"/>
          </w:tcPr>
          <w:p w:rsidR="005D4C0A" w:rsidRPr="005D4C0A" w:rsidRDefault="005D4C0A" w:rsidP="005D4C0A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D4C0A">
              <w:rPr>
                <w:rFonts w:ascii="Lucida Sans Unicode" w:hAnsi="Lucida Sans Unicode"/>
              </w:rPr>
              <w:t>Register Number</w:t>
            </w:r>
          </w:p>
        </w:tc>
        <w:tc>
          <w:tcPr>
            <w:tcW w:w="4907" w:type="dxa"/>
          </w:tcPr>
          <w:p w:rsidR="005D4C0A" w:rsidRPr="005D4C0A" w:rsidRDefault="005D4C0A" w:rsidP="005D4C0A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D4C0A">
              <w:rPr>
                <w:rFonts w:ascii="Lucida Sans Unicode" w:hAnsi="Lucida Sans Unicode"/>
              </w:rPr>
              <w:t>Text</w:t>
            </w:r>
          </w:p>
        </w:tc>
      </w:tr>
      <w:tr w:rsidR="005D4C0A" w:rsidRPr="005D4C0A" w:rsidTr="005D4C0A">
        <w:tc>
          <w:tcPr>
            <w:tcW w:w="4907" w:type="dxa"/>
          </w:tcPr>
          <w:p w:rsidR="005D4C0A" w:rsidRPr="005D4C0A" w:rsidRDefault="005D4C0A" w:rsidP="005D4C0A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D4C0A">
              <w:rPr>
                <w:rFonts w:ascii="Lucida Sans Unicode" w:hAnsi="Lucida Sans Unicode"/>
              </w:rPr>
              <w:t>Date</w:t>
            </w:r>
          </w:p>
        </w:tc>
        <w:tc>
          <w:tcPr>
            <w:tcW w:w="4907" w:type="dxa"/>
          </w:tcPr>
          <w:p w:rsidR="005D4C0A" w:rsidRPr="005D4C0A" w:rsidRDefault="005D4C0A" w:rsidP="005D4C0A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D4C0A">
              <w:rPr>
                <w:rFonts w:ascii="Lucida Sans Unicode" w:hAnsi="Lucida Sans Unicode"/>
              </w:rPr>
              <w:t>Date/Time</w:t>
            </w:r>
          </w:p>
        </w:tc>
      </w:tr>
      <w:tr w:rsidR="005D4C0A" w:rsidRPr="005D4C0A" w:rsidTr="005D4C0A">
        <w:tc>
          <w:tcPr>
            <w:tcW w:w="4907" w:type="dxa"/>
          </w:tcPr>
          <w:p w:rsidR="005D4C0A" w:rsidRPr="005D4C0A" w:rsidRDefault="005D4C0A" w:rsidP="005D4C0A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D4C0A">
              <w:rPr>
                <w:rFonts w:ascii="Lucida Sans Unicode" w:hAnsi="Lucida Sans Unicode"/>
              </w:rPr>
              <w:t>Status</w:t>
            </w:r>
          </w:p>
        </w:tc>
        <w:tc>
          <w:tcPr>
            <w:tcW w:w="4907" w:type="dxa"/>
          </w:tcPr>
          <w:p w:rsidR="005D4C0A" w:rsidRPr="005D4C0A" w:rsidRDefault="005D4C0A" w:rsidP="005D4C0A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D4C0A">
              <w:rPr>
                <w:rFonts w:ascii="Lucida Sans Unicode" w:hAnsi="Lucida Sans Unicode"/>
              </w:rPr>
              <w:t>Text</w:t>
            </w:r>
          </w:p>
        </w:tc>
      </w:tr>
    </w:tbl>
    <w:p w:rsidR="006F4CF8" w:rsidRDefault="006F4CF8" w:rsidP="005D4C0A">
      <w:pPr>
        <w:pStyle w:val="ListParagraph"/>
        <w:ind w:left="1800"/>
        <w:rPr>
          <w:b/>
          <w:bCs/>
        </w:rPr>
      </w:pPr>
    </w:p>
    <w:p w:rsidR="006F4CF8" w:rsidRDefault="006F4CF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5D4C0A" w:rsidRPr="00D83D57" w:rsidRDefault="00675E51" w:rsidP="00675E51">
      <w:pPr>
        <w:pStyle w:val="ListParagraph"/>
        <w:numPr>
          <w:ilvl w:val="0"/>
          <w:numId w:val="9"/>
        </w:numPr>
        <w:rPr>
          <w:rFonts w:ascii="Lucida Sans Unicode" w:hAnsi="Lucida Sans Unicode"/>
        </w:rPr>
      </w:pPr>
      <w:r>
        <w:rPr>
          <w:rFonts w:ascii="Lucida Sans Unicode" w:hAnsi="Lucida Sans Unicode"/>
          <w:b/>
          <w:bCs/>
        </w:rPr>
        <w:lastRenderedPageBreak/>
        <w:t>Table Name : STUREG , BCOM , BBM</w:t>
      </w:r>
    </w:p>
    <w:tbl>
      <w:tblPr>
        <w:tblStyle w:val="TableGrid"/>
        <w:tblW w:w="0" w:type="auto"/>
        <w:tblInd w:w="893" w:type="dxa"/>
        <w:tblLook w:val="04A0" w:firstRow="1" w:lastRow="0" w:firstColumn="1" w:lastColumn="0" w:noHBand="0" w:noVBand="1"/>
      </w:tblPr>
      <w:tblGrid>
        <w:gridCol w:w="4907"/>
        <w:gridCol w:w="4907"/>
      </w:tblGrid>
      <w:tr w:rsidR="00D83D57" w:rsidTr="00FD4601">
        <w:tc>
          <w:tcPr>
            <w:tcW w:w="4907" w:type="dxa"/>
          </w:tcPr>
          <w:p w:rsidR="00D83D57" w:rsidRPr="00D83D57" w:rsidRDefault="00D83D57" w:rsidP="00D83D57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 w:rsidRPr="00D83D57">
              <w:rPr>
                <w:rFonts w:ascii="Lucida Sans Unicode" w:hAnsi="Lucida Sans Unicode"/>
                <w:b/>
                <w:bCs/>
              </w:rPr>
              <w:t>Field Name</w:t>
            </w:r>
          </w:p>
        </w:tc>
        <w:tc>
          <w:tcPr>
            <w:tcW w:w="4907" w:type="dxa"/>
          </w:tcPr>
          <w:p w:rsidR="00D83D57" w:rsidRPr="00D83D57" w:rsidRDefault="00D83D57" w:rsidP="00D83D57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 w:rsidRPr="00D83D57">
              <w:rPr>
                <w:rFonts w:ascii="Lucida Sans Unicode" w:hAnsi="Lucida Sans Unicode"/>
                <w:b/>
                <w:bCs/>
              </w:rPr>
              <w:t>Data type</w:t>
            </w:r>
          </w:p>
        </w:tc>
      </w:tr>
      <w:tr w:rsidR="00D83D57" w:rsidTr="00FD4601">
        <w:tc>
          <w:tcPr>
            <w:tcW w:w="4907" w:type="dxa"/>
          </w:tcPr>
          <w:p w:rsidR="00D83D57" w:rsidRDefault="001511D4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StudentID</w:t>
            </w:r>
          </w:p>
        </w:tc>
        <w:tc>
          <w:tcPr>
            <w:tcW w:w="4907" w:type="dxa"/>
          </w:tcPr>
          <w:p w:rsidR="00D83D57" w:rsidRDefault="000720E5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1511D4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FirstName</w:t>
            </w:r>
          </w:p>
        </w:tc>
        <w:tc>
          <w:tcPr>
            <w:tcW w:w="4907" w:type="dxa"/>
          </w:tcPr>
          <w:p w:rsidR="00D83D57" w:rsidRDefault="000720E5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1511D4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MiddleName</w:t>
            </w:r>
          </w:p>
        </w:tc>
        <w:tc>
          <w:tcPr>
            <w:tcW w:w="4907" w:type="dxa"/>
          </w:tcPr>
          <w:p w:rsidR="00D83D57" w:rsidRDefault="000720E5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1511D4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LastName</w:t>
            </w:r>
          </w:p>
        </w:tc>
        <w:tc>
          <w:tcPr>
            <w:tcW w:w="4907" w:type="dxa"/>
          </w:tcPr>
          <w:p w:rsidR="00D83D57" w:rsidRDefault="000720E5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1511D4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MotherName</w:t>
            </w:r>
          </w:p>
        </w:tc>
        <w:tc>
          <w:tcPr>
            <w:tcW w:w="4907" w:type="dxa"/>
          </w:tcPr>
          <w:p w:rsidR="00D83D57" w:rsidRDefault="000720E5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1511D4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FatherName</w:t>
            </w:r>
          </w:p>
        </w:tc>
        <w:tc>
          <w:tcPr>
            <w:tcW w:w="4907" w:type="dxa"/>
          </w:tcPr>
          <w:p w:rsidR="00D83D57" w:rsidRDefault="000720E5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1511D4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GuardianName</w:t>
            </w:r>
          </w:p>
        </w:tc>
        <w:tc>
          <w:tcPr>
            <w:tcW w:w="4907" w:type="dxa"/>
          </w:tcPr>
          <w:p w:rsidR="00D83D57" w:rsidRDefault="000720E5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1511D4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PermanentAddress</w:t>
            </w:r>
          </w:p>
        </w:tc>
        <w:tc>
          <w:tcPr>
            <w:tcW w:w="4907" w:type="dxa"/>
          </w:tcPr>
          <w:p w:rsidR="00D83D57" w:rsidRDefault="000720E5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366C2C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City</w:t>
            </w:r>
          </w:p>
        </w:tc>
        <w:tc>
          <w:tcPr>
            <w:tcW w:w="4907" w:type="dxa"/>
          </w:tcPr>
          <w:p w:rsidR="00D83D57" w:rsidRDefault="000720E5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366C2C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State</w:t>
            </w:r>
          </w:p>
        </w:tc>
        <w:tc>
          <w:tcPr>
            <w:tcW w:w="4907" w:type="dxa"/>
          </w:tcPr>
          <w:p w:rsidR="00D83D57" w:rsidRDefault="000720E5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366C2C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PinCode</w:t>
            </w:r>
          </w:p>
        </w:tc>
        <w:tc>
          <w:tcPr>
            <w:tcW w:w="4907" w:type="dxa"/>
          </w:tcPr>
          <w:p w:rsidR="00D83D57" w:rsidRDefault="000720E5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Number</w:t>
            </w:r>
          </w:p>
        </w:tc>
      </w:tr>
      <w:tr w:rsidR="00D83D57" w:rsidTr="00FD4601">
        <w:tc>
          <w:tcPr>
            <w:tcW w:w="4907" w:type="dxa"/>
          </w:tcPr>
          <w:p w:rsidR="00D83D57" w:rsidRDefault="00366C2C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ContactNumber</w:t>
            </w:r>
          </w:p>
        </w:tc>
        <w:tc>
          <w:tcPr>
            <w:tcW w:w="4907" w:type="dxa"/>
          </w:tcPr>
          <w:p w:rsidR="00D83D57" w:rsidRDefault="000720E5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Number</w:t>
            </w:r>
          </w:p>
        </w:tc>
      </w:tr>
      <w:tr w:rsidR="00D83D57" w:rsidTr="00FD4601">
        <w:tc>
          <w:tcPr>
            <w:tcW w:w="4907" w:type="dxa"/>
          </w:tcPr>
          <w:p w:rsidR="00D83D57" w:rsidRDefault="00366C2C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MobileNumber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Number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EmailAddress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Hyperlink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Photograph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Gender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BirthPlace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DOB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Date/Time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Nationality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Age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Number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NamePS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AddPs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CoursePs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YearOfPassing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Number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PromoPS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DoAdmission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Date/Time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Class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Section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RollNo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A96DCE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ReationshipWithStudent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2E5F16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Occupation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2E5F16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AnnualIncome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2E5F16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No_DependentsInFamily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2E5F16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PhoneHome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2E5F16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PhoneOffice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2E5F16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Religion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D83D57" w:rsidTr="00FD4601">
        <w:tc>
          <w:tcPr>
            <w:tcW w:w="4907" w:type="dxa"/>
          </w:tcPr>
          <w:p w:rsidR="00D83D57" w:rsidRDefault="002E5F16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Caste</w:t>
            </w:r>
          </w:p>
        </w:tc>
        <w:tc>
          <w:tcPr>
            <w:tcW w:w="4907" w:type="dxa"/>
          </w:tcPr>
          <w:p w:rsidR="00D83D57" w:rsidRDefault="00A46D67" w:rsidP="00D83D57">
            <w:pPr>
              <w:pStyle w:val="ListParagraph"/>
              <w:ind w:left="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33"/>
        <w:tblW w:w="0" w:type="auto"/>
        <w:tblLook w:val="04A0" w:firstRow="1" w:lastRow="0" w:firstColumn="1" w:lastColumn="0" w:noHBand="0" w:noVBand="1"/>
      </w:tblPr>
      <w:tblGrid>
        <w:gridCol w:w="4907"/>
        <w:gridCol w:w="4907"/>
      </w:tblGrid>
      <w:tr w:rsidR="00FD4601" w:rsidTr="00FD4601">
        <w:tc>
          <w:tcPr>
            <w:tcW w:w="4907" w:type="dxa"/>
          </w:tcPr>
          <w:p w:rsidR="00FD4601" w:rsidRPr="00FD4601" w:rsidRDefault="00FD4601" w:rsidP="00FD4601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FD4601">
              <w:rPr>
                <w:rFonts w:ascii="Lucida Sans Unicode" w:hAnsi="Lucida Sans Unicode"/>
              </w:rPr>
              <w:t>MotherTongue</w:t>
            </w:r>
          </w:p>
        </w:tc>
        <w:tc>
          <w:tcPr>
            <w:tcW w:w="4907" w:type="dxa"/>
          </w:tcPr>
          <w:p w:rsidR="00FD4601" w:rsidRDefault="00475B2C" w:rsidP="00FD4601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FD4601" w:rsidTr="00FD4601">
        <w:tc>
          <w:tcPr>
            <w:tcW w:w="4907" w:type="dxa"/>
          </w:tcPr>
          <w:p w:rsidR="00FD4601" w:rsidRPr="00FD4601" w:rsidRDefault="00FD4601" w:rsidP="00FD4601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FD4601">
              <w:rPr>
                <w:rFonts w:ascii="Lucida Sans Unicode" w:hAnsi="Lucida Sans Unicode"/>
              </w:rPr>
              <w:t>Category</w:t>
            </w:r>
          </w:p>
        </w:tc>
        <w:tc>
          <w:tcPr>
            <w:tcW w:w="4907" w:type="dxa"/>
          </w:tcPr>
          <w:p w:rsidR="00FD4601" w:rsidRDefault="00475B2C" w:rsidP="00FD4601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FD4601" w:rsidTr="00FD4601">
        <w:tc>
          <w:tcPr>
            <w:tcW w:w="4907" w:type="dxa"/>
          </w:tcPr>
          <w:p w:rsidR="00FD4601" w:rsidRPr="00FD4601" w:rsidRDefault="00FD4601" w:rsidP="00FD4601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FD4601">
              <w:rPr>
                <w:rFonts w:ascii="Lucida Sans Unicode" w:hAnsi="Lucida Sans Unicode"/>
              </w:rPr>
              <w:t>Sub_Category</w:t>
            </w:r>
          </w:p>
        </w:tc>
        <w:tc>
          <w:tcPr>
            <w:tcW w:w="4907" w:type="dxa"/>
          </w:tcPr>
          <w:p w:rsidR="00FD4601" w:rsidRDefault="00475B2C" w:rsidP="00FD4601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FD4601" w:rsidTr="00FD4601">
        <w:tc>
          <w:tcPr>
            <w:tcW w:w="4907" w:type="dxa"/>
          </w:tcPr>
          <w:p w:rsidR="00FD4601" w:rsidRPr="00FD4601" w:rsidRDefault="00FD4601" w:rsidP="00FD4601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FD4601">
              <w:rPr>
                <w:rFonts w:ascii="Lucida Sans Unicode" w:hAnsi="Lucida Sans Unicode"/>
              </w:rPr>
              <w:t>Total_Fee</w:t>
            </w:r>
          </w:p>
        </w:tc>
        <w:tc>
          <w:tcPr>
            <w:tcW w:w="4907" w:type="dxa"/>
          </w:tcPr>
          <w:p w:rsidR="00FD4601" w:rsidRDefault="00475B2C" w:rsidP="00FD4601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FD4601" w:rsidTr="00FD4601">
        <w:tc>
          <w:tcPr>
            <w:tcW w:w="4907" w:type="dxa"/>
          </w:tcPr>
          <w:p w:rsidR="00FD4601" w:rsidRPr="00FD4601" w:rsidRDefault="00FD4601" w:rsidP="00FD4601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FD4601">
              <w:rPr>
                <w:rFonts w:ascii="Lucida Sans Unicode" w:hAnsi="Lucida Sans Unicode"/>
              </w:rPr>
              <w:lastRenderedPageBreak/>
              <w:t>Fee_Paid</w:t>
            </w:r>
          </w:p>
        </w:tc>
        <w:tc>
          <w:tcPr>
            <w:tcW w:w="4907" w:type="dxa"/>
          </w:tcPr>
          <w:p w:rsidR="00FD4601" w:rsidRDefault="00475B2C" w:rsidP="00FD4601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FD4601" w:rsidTr="00FD4601">
        <w:tc>
          <w:tcPr>
            <w:tcW w:w="4907" w:type="dxa"/>
          </w:tcPr>
          <w:p w:rsidR="00FD4601" w:rsidRPr="00FD4601" w:rsidRDefault="00FD4601" w:rsidP="00FD4601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FD4601">
              <w:rPr>
                <w:rFonts w:ascii="Lucida Sans Unicode" w:hAnsi="Lucida Sans Unicode"/>
              </w:rPr>
              <w:t>Remaining_Fee</w:t>
            </w:r>
          </w:p>
        </w:tc>
        <w:tc>
          <w:tcPr>
            <w:tcW w:w="4907" w:type="dxa"/>
          </w:tcPr>
          <w:p w:rsidR="00FD4601" w:rsidRDefault="00475B2C" w:rsidP="00FD4601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</w:tbl>
    <w:p w:rsidR="00D83D57" w:rsidRPr="00675E51" w:rsidRDefault="00D83D57" w:rsidP="00D83D57">
      <w:pPr>
        <w:pStyle w:val="ListParagraph"/>
        <w:ind w:left="1800"/>
        <w:rPr>
          <w:rFonts w:ascii="Lucida Sans Unicode" w:hAnsi="Lucida Sans Unicode"/>
        </w:rPr>
      </w:pPr>
    </w:p>
    <w:p w:rsidR="00675E51" w:rsidRDefault="00675E51" w:rsidP="00675E51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675E51" w:rsidRDefault="00675E51" w:rsidP="00675E51">
      <w:pPr>
        <w:pStyle w:val="ListParagraph"/>
        <w:ind w:left="1800"/>
        <w:rPr>
          <w:rFonts w:ascii="Lucida Sans Unicode" w:hAnsi="Lucida Sans Unicode"/>
        </w:rPr>
      </w:pPr>
    </w:p>
    <w:p w:rsidR="00FA1922" w:rsidRDefault="00FA1922" w:rsidP="00675E51">
      <w:pPr>
        <w:pStyle w:val="ListParagraph"/>
        <w:ind w:left="1800"/>
        <w:rPr>
          <w:rFonts w:ascii="Lucida Sans Unicode" w:hAnsi="Lucida Sans Unicode"/>
        </w:rPr>
      </w:pPr>
    </w:p>
    <w:p w:rsidR="00FA1922" w:rsidRDefault="00FA1922" w:rsidP="00675E51">
      <w:pPr>
        <w:pStyle w:val="ListParagraph"/>
        <w:ind w:left="1800"/>
        <w:rPr>
          <w:rFonts w:ascii="Lucida Sans Unicode" w:hAnsi="Lucida Sans Unicode"/>
        </w:rPr>
      </w:pPr>
    </w:p>
    <w:p w:rsidR="00FA1922" w:rsidRDefault="00FA1922" w:rsidP="00675E51">
      <w:pPr>
        <w:pStyle w:val="ListParagraph"/>
        <w:ind w:left="1800"/>
        <w:rPr>
          <w:rFonts w:ascii="Lucida Sans Unicode" w:hAnsi="Lucida Sans Unicode"/>
        </w:rPr>
      </w:pPr>
    </w:p>
    <w:p w:rsidR="00FA1922" w:rsidRDefault="00FA1922" w:rsidP="00675E51">
      <w:pPr>
        <w:pStyle w:val="ListParagraph"/>
        <w:ind w:left="1800"/>
        <w:rPr>
          <w:rFonts w:ascii="Lucida Sans Unicode" w:hAnsi="Lucida Sans Unicode"/>
        </w:rPr>
      </w:pPr>
    </w:p>
    <w:p w:rsidR="00FA1922" w:rsidRPr="005C0C48" w:rsidRDefault="00FA1922" w:rsidP="00675E51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FA1922" w:rsidRDefault="005C0C48" w:rsidP="005C0C48">
      <w:pPr>
        <w:pStyle w:val="ListParagraph"/>
        <w:numPr>
          <w:ilvl w:val="0"/>
          <w:numId w:val="9"/>
        </w:numPr>
        <w:rPr>
          <w:rFonts w:ascii="Lucida Sans Unicode" w:hAnsi="Lucida Sans Unicode"/>
          <w:b/>
          <w:bCs/>
        </w:rPr>
      </w:pPr>
      <w:r w:rsidRPr="005C0C48">
        <w:rPr>
          <w:rFonts w:ascii="Lucida Sans Unicode" w:hAnsi="Lucida Sans Unicode"/>
          <w:b/>
          <w:bCs/>
        </w:rPr>
        <w:t>Table Name : ScholarshipTracker</w:t>
      </w:r>
    </w:p>
    <w:tbl>
      <w:tblPr>
        <w:tblStyle w:val="TableGrid"/>
        <w:tblpPr w:leftFromText="180" w:rightFromText="180" w:vertAnchor="text" w:horzAnchor="margin" w:tblpXSpec="center" w:tblpY="273"/>
        <w:tblW w:w="0" w:type="auto"/>
        <w:tblLook w:val="04A0" w:firstRow="1" w:lastRow="0" w:firstColumn="1" w:lastColumn="0" w:noHBand="0" w:noVBand="1"/>
      </w:tblPr>
      <w:tblGrid>
        <w:gridCol w:w="4907"/>
        <w:gridCol w:w="4907"/>
      </w:tblGrid>
      <w:tr w:rsidR="00293F20" w:rsidTr="00293F20">
        <w:tc>
          <w:tcPr>
            <w:tcW w:w="4907" w:type="dxa"/>
          </w:tcPr>
          <w:p w:rsid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  <w:b/>
                <w:bCs/>
              </w:rPr>
              <w:t>Field Name</w:t>
            </w:r>
          </w:p>
        </w:tc>
        <w:tc>
          <w:tcPr>
            <w:tcW w:w="4907" w:type="dxa"/>
          </w:tcPr>
          <w:p w:rsid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  <w:b/>
                <w:bCs/>
              </w:rPr>
              <w:t>Data Type</w:t>
            </w:r>
          </w:p>
        </w:tc>
      </w:tr>
      <w:tr w:rsidR="00293F20" w:rsidTr="00293F20">
        <w:tc>
          <w:tcPr>
            <w:tcW w:w="4907" w:type="dxa"/>
          </w:tcPr>
          <w:p w:rsidR="00293F20" w:rsidRP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293F20">
              <w:rPr>
                <w:rFonts w:ascii="Lucida Sans Unicode" w:hAnsi="Lucida Sans Unicode"/>
              </w:rPr>
              <w:t>RegisterNumber</w:t>
            </w:r>
          </w:p>
        </w:tc>
        <w:tc>
          <w:tcPr>
            <w:tcW w:w="4907" w:type="dxa"/>
          </w:tcPr>
          <w:p w:rsid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293F20" w:rsidTr="00293F20">
        <w:tc>
          <w:tcPr>
            <w:tcW w:w="4907" w:type="dxa"/>
          </w:tcPr>
          <w:p w:rsidR="00293F20" w:rsidRP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293F20">
              <w:rPr>
                <w:rFonts w:ascii="Lucida Sans Unicode" w:hAnsi="Lucida Sans Unicode"/>
              </w:rPr>
              <w:t>StudentName</w:t>
            </w:r>
          </w:p>
        </w:tc>
        <w:tc>
          <w:tcPr>
            <w:tcW w:w="4907" w:type="dxa"/>
          </w:tcPr>
          <w:p w:rsid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293F20" w:rsidTr="00293F20">
        <w:tc>
          <w:tcPr>
            <w:tcW w:w="4907" w:type="dxa"/>
          </w:tcPr>
          <w:p w:rsidR="00293F20" w:rsidRP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293F20">
              <w:rPr>
                <w:rFonts w:ascii="Lucida Sans Unicode" w:hAnsi="Lucida Sans Unicode"/>
              </w:rPr>
              <w:t>Class</w:t>
            </w:r>
          </w:p>
        </w:tc>
        <w:tc>
          <w:tcPr>
            <w:tcW w:w="4907" w:type="dxa"/>
          </w:tcPr>
          <w:p w:rsid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293F20" w:rsidTr="00293F20">
        <w:tc>
          <w:tcPr>
            <w:tcW w:w="4907" w:type="dxa"/>
          </w:tcPr>
          <w:p w:rsidR="00293F20" w:rsidRP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293F20">
              <w:rPr>
                <w:rFonts w:ascii="Lucida Sans Unicode" w:hAnsi="Lucida Sans Unicode"/>
              </w:rPr>
              <w:t>ClassYear</w:t>
            </w:r>
          </w:p>
        </w:tc>
        <w:tc>
          <w:tcPr>
            <w:tcW w:w="4907" w:type="dxa"/>
          </w:tcPr>
          <w:p w:rsid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293F20" w:rsidTr="00293F20">
        <w:tc>
          <w:tcPr>
            <w:tcW w:w="4907" w:type="dxa"/>
          </w:tcPr>
          <w:p w:rsidR="00293F20" w:rsidRP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293F20">
              <w:rPr>
                <w:rFonts w:ascii="Lucida Sans Unicode" w:hAnsi="Lucida Sans Unicode"/>
              </w:rPr>
              <w:t>Category</w:t>
            </w:r>
          </w:p>
        </w:tc>
        <w:tc>
          <w:tcPr>
            <w:tcW w:w="4907" w:type="dxa"/>
          </w:tcPr>
          <w:p w:rsid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293F20" w:rsidTr="00293F20">
        <w:tc>
          <w:tcPr>
            <w:tcW w:w="4907" w:type="dxa"/>
          </w:tcPr>
          <w:p w:rsidR="00293F20" w:rsidRP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293F20">
              <w:rPr>
                <w:rFonts w:ascii="Lucida Sans Unicode" w:hAnsi="Lucida Sans Unicode"/>
              </w:rPr>
              <w:t>SubCaste</w:t>
            </w:r>
          </w:p>
        </w:tc>
        <w:tc>
          <w:tcPr>
            <w:tcW w:w="4907" w:type="dxa"/>
          </w:tcPr>
          <w:p w:rsid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293F20" w:rsidTr="00293F20">
        <w:tc>
          <w:tcPr>
            <w:tcW w:w="4907" w:type="dxa"/>
          </w:tcPr>
          <w:p w:rsidR="00293F20" w:rsidRP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293F20">
              <w:rPr>
                <w:rFonts w:ascii="Lucida Sans Unicode" w:hAnsi="Lucida Sans Unicode"/>
              </w:rPr>
              <w:t>Status</w:t>
            </w:r>
          </w:p>
        </w:tc>
        <w:tc>
          <w:tcPr>
            <w:tcW w:w="4907" w:type="dxa"/>
          </w:tcPr>
          <w:p w:rsid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293F20" w:rsidTr="00293F20">
        <w:tc>
          <w:tcPr>
            <w:tcW w:w="4907" w:type="dxa"/>
          </w:tcPr>
          <w:p w:rsidR="00293F20" w:rsidRP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293F20">
              <w:rPr>
                <w:rFonts w:ascii="Lucida Sans Unicode" w:hAnsi="Lucida Sans Unicode"/>
              </w:rPr>
              <w:t>Amount</w:t>
            </w:r>
          </w:p>
        </w:tc>
        <w:tc>
          <w:tcPr>
            <w:tcW w:w="4907" w:type="dxa"/>
          </w:tcPr>
          <w:p w:rsidR="00293F20" w:rsidRDefault="00293F20" w:rsidP="00293F20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</w:tbl>
    <w:p w:rsidR="00293F20" w:rsidRDefault="00293F20" w:rsidP="00293F20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5C0C48" w:rsidRDefault="005C0C48" w:rsidP="005C0C48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5C0C48" w:rsidRDefault="005C0C48" w:rsidP="005C0C48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764AB5" w:rsidRDefault="00764AB5" w:rsidP="005C0C48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764AB5" w:rsidRDefault="00764AB5" w:rsidP="005C0C48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764AB5" w:rsidRDefault="00764AB5" w:rsidP="005C0C48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764AB5" w:rsidRDefault="00764AB5" w:rsidP="005C0C48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764AB5" w:rsidRDefault="00764AB5" w:rsidP="005C0C48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764AB5" w:rsidRDefault="00764AB5" w:rsidP="005C0C48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764AB5" w:rsidRDefault="00764AB5" w:rsidP="005C0C48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764AB5" w:rsidRDefault="00764AB5" w:rsidP="005C0C48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764AB5" w:rsidRDefault="00764AB5" w:rsidP="005C0C48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764AB5" w:rsidRDefault="005924F5" w:rsidP="005924F5">
      <w:pPr>
        <w:pStyle w:val="ListParagraph"/>
        <w:numPr>
          <w:ilvl w:val="0"/>
          <w:numId w:val="9"/>
        </w:numPr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t>Table Name : BCAFEE , BCOMFEE , BBMFEE</w:t>
      </w:r>
    </w:p>
    <w:tbl>
      <w:tblPr>
        <w:tblStyle w:val="TableGrid"/>
        <w:tblpPr w:leftFromText="180" w:rightFromText="180" w:vertAnchor="text" w:horzAnchor="margin" w:tblpXSpec="center" w:tblpY="279"/>
        <w:tblW w:w="0" w:type="auto"/>
        <w:tblLook w:val="04A0" w:firstRow="1" w:lastRow="0" w:firstColumn="1" w:lastColumn="0" w:noHBand="0" w:noVBand="1"/>
      </w:tblPr>
      <w:tblGrid>
        <w:gridCol w:w="4907"/>
        <w:gridCol w:w="4907"/>
      </w:tblGrid>
      <w:tr w:rsidR="005924F5" w:rsidTr="005924F5">
        <w:tc>
          <w:tcPr>
            <w:tcW w:w="4907" w:type="dxa"/>
          </w:tcPr>
          <w:p w:rsidR="005924F5" w:rsidRP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  <w:b/>
                <w:bCs/>
              </w:rPr>
              <w:t>Field Name</w:t>
            </w:r>
          </w:p>
        </w:tc>
        <w:tc>
          <w:tcPr>
            <w:tcW w:w="4907" w:type="dxa"/>
          </w:tcPr>
          <w:p w:rsid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  <w:b/>
                <w:bCs/>
              </w:rPr>
              <w:t>Data Type</w:t>
            </w:r>
          </w:p>
        </w:tc>
      </w:tr>
      <w:tr w:rsidR="005924F5" w:rsidTr="005924F5">
        <w:tc>
          <w:tcPr>
            <w:tcW w:w="4907" w:type="dxa"/>
          </w:tcPr>
          <w:p w:rsidR="005924F5" w:rsidRP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924F5">
              <w:rPr>
                <w:rFonts w:ascii="Lucida Sans Unicode" w:hAnsi="Lucida Sans Unicode"/>
              </w:rPr>
              <w:t>StudentID</w:t>
            </w:r>
          </w:p>
        </w:tc>
        <w:tc>
          <w:tcPr>
            <w:tcW w:w="4907" w:type="dxa"/>
          </w:tcPr>
          <w:p w:rsid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5924F5" w:rsidTr="005924F5">
        <w:tc>
          <w:tcPr>
            <w:tcW w:w="4907" w:type="dxa"/>
          </w:tcPr>
          <w:p w:rsidR="005924F5" w:rsidRP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924F5">
              <w:rPr>
                <w:rFonts w:ascii="Lucida Sans Unicode" w:hAnsi="Lucida Sans Unicode"/>
              </w:rPr>
              <w:t>StuName</w:t>
            </w:r>
          </w:p>
        </w:tc>
        <w:tc>
          <w:tcPr>
            <w:tcW w:w="4907" w:type="dxa"/>
          </w:tcPr>
          <w:p w:rsid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5924F5" w:rsidTr="005924F5">
        <w:tc>
          <w:tcPr>
            <w:tcW w:w="4907" w:type="dxa"/>
          </w:tcPr>
          <w:p w:rsidR="005924F5" w:rsidRP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924F5">
              <w:rPr>
                <w:rFonts w:ascii="Lucida Sans Unicode" w:hAnsi="Lucida Sans Unicode"/>
              </w:rPr>
              <w:t>Class</w:t>
            </w:r>
          </w:p>
        </w:tc>
        <w:tc>
          <w:tcPr>
            <w:tcW w:w="4907" w:type="dxa"/>
          </w:tcPr>
          <w:p w:rsid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  <w:b/>
                <w:bCs/>
              </w:rPr>
            </w:pPr>
            <w:r>
              <w:rPr>
                <w:rFonts w:ascii="Lucida Sans Unicode" w:hAnsi="Lucida Sans Unicode"/>
              </w:rPr>
              <w:t>Text</w:t>
            </w:r>
          </w:p>
        </w:tc>
      </w:tr>
      <w:tr w:rsidR="005924F5" w:rsidTr="005924F5">
        <w:tc>
          <w:tcPr>
            <w:tcW w:w="4907" w:type="dxa"/>
          </w:tcPr>
          <w:p w:rsidR="005924F5" w:rsidRP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924F5">
              <w:rPr>
                <w:rFonts w:ascii="Lucida Sans Unicode" w:hAnsi="Lucida Sans Unicode"/>
              </w:rPr>
              <w:t>Total Fee</w:t>
            </w:r>
          </w:p>
        </w:tc>
        <w:tc>
          <w:tcPr>
            <w:tcW w:w="4907" w:type="dxa"/>
          </w:tcPr>
          <w:p w:rsidR="005924F5" w:rsidRP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924F5">
              <w:rPr>
                <w:rFonts w:ascii="Lucida Sans Unicode" w:hAnsi="Lucida Sans Unicode"/>
              </w:rPr>
              <w:t>Currency</w:t>
            </w:r>
          </w:p>
        </w:tc>
      </w:tr>
      <w:tr w:rsidR="005924F5" w:rsidTr="005924F5">
        <w:tc>
          <w:tcPr>
            <w:tcW w:w="4907" w:type="dxa"/>
          </w:tcPr>
          <w:p w:rsidR="005924F5" w:rsidRP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924F5">
              <w:rPr>
                <w:rFonts w:ascii="Lucida Sans Unicode" w:hAnsi="Lucida Sans Unicode"/>
              </w:rPr>
              <w:t>Paid</w:t>
            </w:r>
          </w:p>
        </w:tc>
        <w:tc>
          <w:tcPr>
            <w:tcW w:w="4907" w:type="dxa"/>
          </w:tcPr>
          <w:p w:rsidR="005924F5" w:rsidRP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924F5">
              <w:rPr>
                <w:rFonts w:ascii="Lucida Sans Unicode" w:hAnsi="Lucida Sans Unicode"/>
              </w:rPr>
              <w:t>Currency</w:t>
            </w:r>
          </w:p>
        </w:tc>
      </w:tr>
      <w:tr w:rsidR="005924F5" w:rsidTr="005924F5">
        <w:tc>
          <w:tcPr>
            <w:tcW w:w="4907" w:type="dxa"/>
          </w:tcPr>
          <w:p w:rsidR="005924F5" w:rsidRP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924F5">
              <w:rPr>
                <w:rFonts w:ascii="Lucida Sans Unicode" w:hAnsi="Lucida Sans Unicode"/>
              </w:rPr>
              <w:t>Remaining</w:t>
            </w:r>
          </w:p>
        </w:tc>
        <w:tc>
          <w:tcPr>
            <w:tcW w:w="4907" w:type="dxa"/>
          </w:tcPr>
          <w:p w:rsidR="005924F5" w:rsidRPr="005924F5" w:rsidRDefault="005924F5" w:rsidP="005924F5">
            <w:pPr>
              <w:pStyle w:val="ListParagraph"/>
              <w:ind w:left="0"/>
              <w:rPr>
                <w:rFonts w:ascii="Lucida Sans Unicode" w:hAnsi="Lucida Sans Unicode"/>
              </w:rPr>
            </w:pPr>
            <w:r w:rsidRPr="005924F5">
              <w:rPr>
                <w:rFonts w:ascii="Lucida Sans Unicode" w:hAnsi="Lucida Sans Unicode"/>
              </w:rPr>
              <w:t>Currency</w:t>
            </w:r>
          </w:p>
        </w:tc>
      </w:tr>
    </w:tbl>
    <w:p w:rsidR="005924F5" w:rsidRDefault="005924F5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5924F5" w:rsidRDefault="005924F5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832B39" w:rsidRDefault="00832B39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832B39" w:rsidRDefault="00832B39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832B39" w:rsidRDefault="00832B39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832B39" w:rsidRDefault="00832B39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832B39" w:rsidRDefault="00832B39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832B39" w:rsidRDefault="00832B39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832B39" w:rsidRDefault="00832B39">
      <w:pPr>
        <w:spacing w:after="200" w:line="276" w:lineRule="auto"/>
        <w:rPr>
          <w:rFonts w:ascii="Lucida Sans Unicode" w:hAnsi="Lucida Sans Unicode"/>
          <w:b/>
          <w:bCs/>
        </w:rPr>
      </w:pPr>
      <w:r>
        <w:rPr>
          <w:rFonts w:ascii="Lucida Sans Unicode" w:hAnsi="Lucida Sans Unicode"/>
          <w:b/>
          <w:bCs/>
        </w:rPr>
        <w:br w:type="page"/>
      </w:r>
    </w:p>
    <w:p w:rsidR="00832B39" w:rsidRDefault="00832B39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C3EF6" w:rsidRDefault="001C3EF6" w:rsidP="005924F5">
      <w:pPr>
        <w:pStyle w:val="ListParagraph"/>
        <w:ind w:left="1800"/>
        <w:rPr>
          <w:rFonts w:ascii="Lucida Sans Unicode" w:hAnsi="Lucida Sans Unicode"/>
          <w:b/>
          <w:bCs/>
        </w:rPr>
      </w:pPr>
    </w:p>
    <w:p w:rsidR="00197B06" w:rsidRDefault="00197B06" w:rsidP="001C3EF6">
      <w:pPr>
        <w:pStyle w:val="ListParagraph"/>
        <w:ind w:left="1800"/>
        <w:jc w:val="center"/>
        <w:rPr>
          <w:rFonts w:ascii="Age" w:hAnsi="Age"/>
          <w:bCs/>
          <w:sz w:val="44"/>
          <w:szCs w:val="44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1C3EF6">
      <w:pPr>
        <w:pStyle w:val="ListParagraph"/>
        <w:ind w:left="1800"/>
        <w:jc w:val="center"/>
        <w:rPr>
          <w:rFonts w:ascii="Age" w:hAnsi="Age"/>
          <w:bCs/>
          <w:sz w:val="44"/>
          <w:szCs w:val="44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97B06" w:rsidRDefault="00197B06" w:rsidP="001C3EF6">
      <w:pPr>
        <w:pStyle w:val="ListParagraph"/>
        <w:ind w:left="1800"/>
        <w:jc w:val="center"/>
        <w:rPr>
          <w:rFonts w:ascii="Age" w:hAnsi="Age"/>
          <w:bCs/>
          <w:sz w:val="44"/>
          <w:szCs w:val="44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0123DD" w:rsidRDefault="001C3EF6" w:rsidP="001C3EF6">
      <w:pPr>
        <w:pStyle w:val="ListParagraph"/>
        <w:ind w:left="1800"/>
        <w:jc w:val="center"/>
        <w:rPr>
          <w:rFonts w:ascii="Age" w:hAnsi="Age"/>
          <w:bCs/>
          <w:sz w:val="44"/>
          <w:szCs w:val="44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C3EF6">
        <w:rPr>
          <w:rFonts w:ascii="Age" w:hAnsi="Age"/>
          <w:bCs/>
          <w:sz w:val="44"/>
          <w:szCs w:val="44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FORMS AND REPORTS</w:t>
      </w:r>
    </w:p>
    <w:p w:rsidR="000123DD" w:rsidRDefault="000123DD">
      <w:pPr>
        <w:spacing w:after="200" w:line="276" w:lineRule="auto"/>
        <w:rPr>
          <w:rFonts w:ascii="Age" w:hAnsi="Age"/>
          <w:bCs/>
          <w:sz w:val="44"/>
          <w:szCs w:val="44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ge" w:hAnsi="Age"/>
          <w:bCs/>
          <w:sz w:val="44"/>
          <w:szCs w:val="44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br w:type="page"/>
      </w:r>
    </w:p>
    <w:p w:rsidR="001C3EF6" w:rsidRDefault="001C3EF6" w:rsidP="001C3EF6">
      <w:pPr>
        <w:pStyle w:val="ListParagraph"/>
        <w:ind w:left="1800"/>
        <w:jc w:val="center"/>
        <w:rPr>
          <w:rFonts w:ascii="Age" w:hAnsi="Age"/>
          <w:bCs/>
          <w:sz w:val="44"/>
          <w:szCs w:val="44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F2723" w:rsidRPr="001C3EF6" w:rsidRDefault="004F2723" w:rsidP="001C3EF6">
      <w:pPr>
        <w:pStyle w:val="ListParagraph"/>
        <w:ind w:left="1800"/>
        <w:jc w:val="center"/>
        <w:rPr>
          <w:rFonts w:ascii="Age" w:hAnsi="Age"/>
          <w:bCs/>
          <w:sz w:val="44"/>
          <w:szCs w:val="44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4F2723" w:rsidRPr="001C3EF6" w:rsidSect="007A5EE3">
      <w:pgSz w:w="11906" w:h="16838"/>
      <w:pgMar w:top="142" w:right="140" w:bottom="142" w:left="142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157" w:rsidRDefault="00CA0157" w:rsidP="001E32CA">
      <w:r>
        <w:separator/>
      </w:r>
    </w:p>
  </w:endnote>
  <w:endnote w:type="continuationSeparator" w:id="0">
    <w:p w:rsidR="00CA0157" w:rsidRDefault="00CA0157" w:rsidP="001E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ederationBold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ge">
    <w:panose1 w:val="00000000000000000000"/>
    <w:charset w:val="00"/>
    <w:family w:val="modern"/>
    <w:notTrueType/>
    <w:pitch w:val="variable"/>
    <w:sig w:usb0="8000002F" w:usb1="00000002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157" w:rsidRDefault="00CA0157" w:rsidP="001E32CA">
      <w:r>
        <w:separator/>
      </w:r>
    </w:p>
  </w:footnote>
  <w:footnote w:type="continuationSeparator" w:id="0">
    <w:p w:rsidR="00CA0157" w:rsidRDefault="00CA0157" w:rsidP="001E3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5506"/>
    <w:multiLevelType w:val="hybridMultilevel"/>
    <w:tmpl w:val="D9E0FA2E"/>
    <w:lvl w:ilvl="0" w:tplc="7550FE7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23663E3"/>
    <w:multiLevelType w:val="hybridMultilevel"/>
    <w:tmpl w:val="A822C7A6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F35717D"/>
    <w:multiLevelType w:val="hybridMultilevel"/>
    <w:tmpl w:val="0F40906C"/>
    <w:lvl w:ilvl="0" w:tplc="301298A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BD4AF2"/>
    <w:multiLevelType w:val="hybridMultilevel"/>
    <w:tmpl w:val="BAC46876"/>
    <w:lvl w:ilvl="0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4">
    <w:nsid w:val="67A0403F"/>
    <w:multiLevelType w:val="hybridMultilevel"/>
    <w:tmpl w:val="9724E13A"/>
    <w:lvl w:ilvl="0" w:tplc="9AF8B5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A697FBD"/>
    <w:multiLevelType w:val="hybridMultilevel"/>
    <w:tmpl w:val="37229A5E"/>
    <w:lvl w:ilvl="0" w:tplc="AA44A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0D14DB"/>
    <w:multiLevelType w:val="hybridMultilevel"/>
    <w:tmpl w:val="91CCCCAA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73CE70B9"/>
    <w:multiLevelType w:val="hybridMultilevel"/>
    <w:tmpl w:val="717E5B92"/>
    <w:lvl w:ilvl="0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>
    <w:nsid w:val="73E274E0"/>
    <w:multiLevelType w:val="hybridMultilevel"/>
    <w:tmpl w:val="6928BCF6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2CA"/>
    <w:rsid w:val="00011049"/>
    <w:rsid w:val="0001111D"/>
    <w:rsid w:val="000123DD"/>
    <w:rsid w:val="000247AC"/>
    <w:rsid w:val="00046A19"/>
    <w:rsid w:val="00052E16"/>
    <w:rsid w:val="000679FB"/>
    <w:rsid w:val="000720E5"/>
    <w:rsid w:val="00073ED0"/>
    <w:rsid w:val="000845AF"/>
    <w:rsid w:val="000B64AA"/>
    <w:rsid w:val="000D09B2"/>
    <w:rsid w:val="000F31E8"/>
    <w:rsid w:val="00140C57"/>
    <w:rsid w:val="00141ECB"/>
    <w:rsid w:val="001511D4"/>
    <w:rsid w:val="0016187F"/>
    <w:rsid w:val="00166929"/>
    <w:rsid w:val="00171200"/>
    <w:rsid w:val="00176965"/>
    <w:rsid w:val="00185B21"/>
    <w:rsid w:val="00192BDD"/>
    <w:rsid w:val="001962AD"/>
    <w:rsid w:val="00197B06"/>
    <w:rsid w:val="001C3EF6"/>
    <w:rsid w:val="001E32CA"/>
    <w:rsid w:val="001E4D5F"/>
    <w:rsid w:val="001F2442"/>
    <w:rsid w:val="001F404C"/>
    <w:rsid w:val="002230B8"/>
    <w:rsid w:val="002471E8"/>
    <w:rsid w:val="00273155"/>
    <w:rsid w:val="0028216E"/>
    <w:rsid w:val="00282DA5"/>
    <w:rsid w:val="002839BE"/>
    <w:rsid w:val="00293F20"/>
    <w:rsid w:val="00295020"/>
    <w:rsid w:val="002963F0"/>
    <w:rsid w:val="00296F90"/>
    <w:rsid w:val="002A4C26"/>
    <w:rsid w:val="002C4BB1"/>
    <w:rsid w:val="002E48DC"/>
    <w:rsid w:val="002E5F16"/>
    <w:rsid w:val="003019F8"/>
    <w:rsid w:val="00310834"/>
    <w:rsid w:val="00332BC8"/>
    <w:rsid w:val="003464FA"/>
    <w:rsid w:val="00351F6C"/>
    <w:rsid w:val="00354BDA"/>
    <w:rsid w:val="00360FF2"/>
    <w:rsid w:val="00366C2C"/>
    <w:rsid w:val="003860AB"/>
    <w:rsid w:val="00392969"/>
    <w:rsid w:val="003C70EC"/>
    <w:rsid w:val="004001D9"/>
    <w:rsid w:val="00431A77"/>
    <w:rsid w:val="00444442"/>
    <w:rsid w:val="0046336E"/>
    <w:rsid w:val="00475B2C"/>
    <w:rsid w:val="004A206E"/>
    <w:rsid w:val="004B17DE"/>
    <w:rsid w:val="004C3E75"/>
    <w:rsid w:val="004D0BE4"/>
    <w:rsid w:val="004D2706"/>
    <w:rsid w:val="004F2723"/>
    <w:rsid w:val="004F5B1F"/>
    <w:rsid w:val="004F5F52"/>
    <w:rsid w:val="00501625"/>
    <w:rsid w:val="00511E22"/>
    <w:rsid w:val="00523D7A"/>
    <w:rsid w:val="00524509"/>
    <w:rsid w:val="00524DE1"/>
    <w:rsid w:val="0054433A"/>
    <w:rsid w:val="005566B2"/>
    <w:rsid w:val="00556BFB"/>
    <w:rsid w:val="00561044"/>
    <w:rsid w:val="005924F5"/>
    <w:rsid w:val="005A5B4A"/>
    <w:rsid w:val="005C0C48"/>
    <w:rsid w:val="005C4621"/>
    <w:rsid w:val="005C5D05"/>
    <w:rsid w:val="005D4C0A"/>
    <w:rsid w:val="005D5D2A"/>
    <w:rsid w:val="00621102"/>
    <w:rsid w:val="0062700D"/>
    <w:rsid w:val="0064485F"/>
    <w:rsid w:val="00644C9D"/>
    <w:rsid w:val="006462F6"/>
    <w:rsid w:val="00675E51"/>
    <w:rsid w:val="00685E3E"/>
    <w:rsid w:val="006865B7"/>
    <w:rsid w:val="00690143"/>
    <w:rsid w:val="006A55AF"/>
    <w:rsid w:val="006D1B3D"/>
    <w:rsid w:val="006F245D"/>
    <w:rsid w:val="006F41E6"/>
    <w:rsid w:val="006F4CF8"/>
    <w:rsid w:val="007000F6"/>
    <w:rsid w:val="00714FE4"/>
    <w:rsid w:val="00735175"/>
    <w:rsid w:val="0074677D"/>
    <w:rsid w:val="00763AA9"/>
    <w:rsid w:val="00764AB5"/>
    <w:rsid w:val="0078108E"/>
    <w:rsid w:val="00782130"/>
    <w:rsid w:val="00797872"/>
    <w:rsid w:val="007A5B24"/>
    <w:rsid w:val="007A5EE3"/>
    <w:rsid w:val="007C007B"/>
    <w:rsid w:val="007C646B"/>
    <w:rsid w:val="007E10F5"/>
    <w:rsid w:val="007E1A81"/>
    <w:rsid w:val="007F4D65"/>
    <w:rsid w:val="00812E01"/>
    <w:rsid w:val="00822FC5"/>
    <w:rsid w:val="00823B19"/>
    <w:rsid w:val="008269B2"/>
    <w:rsid w:val="00832B39"/>
    <w:rsid w:val="00836A89"/>
    <w:rsid w:val="00841B84"/>
    <w:rsid w:val="00845075"/>
    <w:rsid w:val="0086356D"/>
    <w:rsid w:val="00881638"/>
    <w:rsid w:val="008835C2"/>
    <w:rsid w:val="008959FE"/>
    <w:rsid w:val="008A1D48"/>
    <w:rsid w:val="008A6614"/>
    <w:rsid w:val="008A6685"/>
    <w:rsid w:val="008E189A"/>
    <w:rsid w:val="008E7B4D"/>
    <w:rsid w:val="008F0B45"/>
    <w:rsid w:val="00912A9A"/>
    <w:rsid w:val="0091763B"/>
    <w:rsid w:val="009441FC"/>
    <w:rsid w:val="00956F6F"/>
    <w:rsid w:val="009621A5"/>
    <w:rsid w:val="009A4AF3"/>
    <w:rsid w:val="009B28DD"/>
    <w:rsid w:val="009B59E2"/>
    <w:rsid w:val="009D2325"/>
    <w:rsid w:val="009F7026"/>
    <w:rsid w:val="00A073CD"/>
    <w:rsid w:val="00A127E4"/>
    <w:rsid w:val="00A12CC9"/>
    <w:rsid w:val="00A26CE2"/>
    <w:rsid w:val="00A40D8D"/>
    <w:rsid w:val="00A46D67"/>
    <w:rsid w:val="00A66989"/>
    <w:rsid w:val="00A703C6"/>
    <w:rsid w:val="00A9369B"/>
    <w:rsid w:val="00A96DCE"/>
    <w:rsid w:val="00AA3B08"/>
    <w:rsid w:val="00AB38C3"/>
    <w:rsid w:val="00AD4877"/>
    <w:rsid w:val="00B00452"/>
    <w:rsid w:val="00B14E7A"/>
    <w:rsid w:val="00B20259"/>
    <w:rsid w:val="00B365BD"/>
    <w:rsid w:val="00B408D4"/>
    <w:rsid w:val="00B4568D"/>
    <w:rsid w:val="00B56D66"/>
    <w:rsid w:val="00B56F50"/>
    <w:rsid w:val="00B56F9E"/>
    <w:rsid w:val="00B63A5F"/>
    <w:rsid w:val="00B731DA"/>
    <w:rsid w:val="00B81B87"/>
    <w:rsid w:val="00B90DC3"/>
    <w:rsid w:val="00B93B4E"/>
    <w:rsid w:val="00BA3EDE"/>
    <w:rsid w:val="00BC4193"/>
    <w:rsid w:val="00BC45FC"/>
    <w:rsid w:val="00BF7336"/>
    <w:rsid w:val="00C15E0B"/>
    <w:rsid w:val="00C2588F"/>
    <w:rsid w:val="00C26C7F"/>
    <w:rsid w:val="00C429ED"/>
    <w:rsid w:val="00C7744C"/>
    <w:rsid w:val="00C86597"/>
    <w:rsid w:val="00C958F6"/>
    <w:rsid w:val="00CA0157"/>
    <w:rsid w:val="00CA3B73"/>
    <w:rsid w:val="00CA564B"/>
    <w:rsid w:val="00CA796B"/>
    <w:rsid w:val="00CC3F67"/>
    <w:rsid w:val="00CC5F18"/>
    <w:rsid w:val="00CD0FCE"/>
    <w:rsid w:val="00CD1CD2"/>
    <w:rsid w:val="00CE2726"/>
    <w:rsid w:val="00CE4D92"/>
    <w:rsid w:val="00CF494C"/>
    <w:rsid w:val="00CF5B3F"/>
    <w:rsid w:val="00D12ACE"/>
    <w:rsid w:val="00D418C1"/>
    <w:rsid w:val="00D526C4"/>
    <w:rsid w:val="00D56CEC"/>
    <w:rsid w:val="00D623C1"/>
    <w:rsid w:val="00D654E9"/>
    <w:rsid w:val="00D673EA"/>
    <w:rsid w:val="00D71E8E"/>
    <w:rsid w:val="00D77049"/>
    <w:rsid w:val="00D80114"/>
    <w:rsid w:val="00D8096B"/>
    <w:rsid w:val="00D83D57"/>
    <w:rsid w:val="00D9130F"/>
    <w:rsid w:val="00DB0ADE"/>
    <w:rsid w:val="00DB323B"/>
    <w:rsid w:val="00DD2CA3"/>
    <w:rsid w:val="00E04AC5"/>
    <w:rsid w:val="00E12864"/>
    <w:rsid w:val="00E353E3"/>
    <w:rsid w:val="00E43A37"/>
    <w:rsid w:val="00E44C60"/>
    <w:rsid w:val="00E64EDE"/>
    <w:rsid w:val="00E67D57"/>
    <w:rsid w:val="00E77DC9"/>
    <w:rsid w:val="00F07024"/>
    <w:rsid w:val="00F10C04"/>
    <w:rsid w:val="00F2106E"/>
    <w:rsid w:val="00F26183"/>
    <w:rsid w:val="00F33451"/>
    <w:rsid w:val="00F334D5"/>
    <w:rsid w:val="00F3357B"/>
    <w:rsid w:val="00F43F88"/>
    <w:rsid w:val="00F502B9"/>
    <w:rsid w:val="00F60C64"/>
    <w:rsid w:val="00F67CEE"/>
    <w:rsid w:val="00F84417"/>
    <w:rsid w:val="00F8548E"/>
    <w:rsid w:val="00F86913"/>
    <w:rsid w:val="00FA1922"/>
    <w:rsid w:val="00FA6DF7"/>
    <w:rsid w:val="00FD4601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ED9906-B5C5-40A9-B9B3-98C4AA22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4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71E8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E32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E32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21102"/>
    <w:pPr>
      <w:ind w:left="720"/>
      <w:contextualSpacing/>
    </w:pPr>
  </w:style>
  <w:style w:type="table" w:styleId="TableGrid">
    <w:name w:val="Table Grid"/>
    <w:basedOn w:val="TableNormal"/>
    <w:uiPriority w:val="59"/>
    <w:rsid w:val="00AA3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mpossible%20Inside.Microsoft\AppData\Roaming\Microsoft\Templates\Report%20cover%20sheet%20(Abstrac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BB214-7184-4627-9F42-7A969A8D07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CB28A-6B35-4EC8-8D37-2C29F2A9B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cover sheet (Abstract design)</Template>
  <TotalTime>229</TotalTime>
  <Pages>28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Manjunath M</dc:creator>
  <cp:keywords/>
  <cp:lastModifiedBy>Manjunath M</cp:lastModifiedBy>
  <cp:revision>212</cp:revision>
  <dcterms:created xsi:type="dcterms:W3CDTF">2014-09-06T08:59:00Z</dcterms:created>
  <dcterms:modified xsi:type="dcterms:W3CDTF">2015-03-16T17:18:00Z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TC019518579991</vt:lpwstr>
  </property>
</Properties>
</file>